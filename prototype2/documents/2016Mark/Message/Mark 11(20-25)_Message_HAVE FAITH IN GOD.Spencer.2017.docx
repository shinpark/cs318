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02A" w:rsidRPr="00C72626" w:rsidRDefault="003206ED" w:rsidP="00D302CF">
      <w:pPr>
        <w:spacing w:line="276" w:lineRule="auto"/>
        <w:jc w:val="center"/>
        <w:rPr>
          <w:b/>
        </w:rPr>
      </w:pPr>
      <w:bookmarkStart w:id="0" w:name="_GoBack"/>
      <w:bookmarkEnd w:id="0"/>
      <w:r>
        <w:rPr>
          <w:b/>
        </w:rPr>
        <w:t>HAVE FAITH IN GOD</w:t>
      </w:r>
    </w:p>
    <w:p w:rsidR="00E4402A" w:rsidRPr="00C72626" w:rsidRDefault="00E2767F" w:rsidP="006D7BA8">
      <w:pPr>
        <w:spacing w:after="240" w:line="276" w:lineRule="auto"/>
        <w:jc w:val="center"/>
      </w:pPr>
      <w:r>
        <w:rPr>
          <w:b/>
        </w:rPr>
        <w:t>(</w:t>
      </w:r>
      <w:r w:rsidR="003206ED">
        <w:rPr>
          <w:b/>
        </w:rPr>
        <w:t>Mark 11:20-25</w:t>
      </w:r>
      <w:r w:rsidR="00E4402A" w:rsidRPr="00C72626">
        <w:rPr>
          <w:b/>
        </w:rPr>
        <w:t>)</w:t>
      </w:r>
    </w:p>
    <w:p w:rsidR="00BA089D" w:rsidRPr="00BA089D" w:rsidRDefault="00C72626" w:rsidP="00FF5A1D">
      <w:pPr>
        <w:spacing w:after="240" w:line="276" w:lineRule="auto"/>
        <w:jc w:val="center"/>
      </w:pPr>
      <w:r w:rsidRPr="00C72626">
        <w:rPr>
          <w:b/>
          <w:i/>
        </w:rPr>
        <w:t>“</w:t>
      </w:r>
      <w:r w:rsidR="003206ED">
        <w:rPr>
          <w:b/>
          <w:i/>
        </w:rPr>
        <w:t>‘Have faith in God,’ Jesus answered</w:t>
      </w:r>
      <w:r w:rsidR="00253AD5">
        <w:rPr>
          <w:b/>
          <w:i/>
        </w:rPr>
        <w:t>.”</w:t>
      </w:r>
      <w:r w:rsidR="008A1509">
        <w:rPr>
          <w:b/>
          <w:i/>
        </w:rPr>
        <w:t xml:space="preserve"> (</w:t>
      </w:r>
      <w:r w:rsidR="003206ED">
        <w:rPr>
          <w:b/>
          <w:i/>
        </w:rPr>
        <w:t>v. 22</w:t>
      </w:r>
      <w:r w:rsidR="00957F27">
        <w:rPr>
          <w:b/>
          <w:i/>
        </w:rPr>
        <w:t>)</w:t>
      </w:r>
    </w:p>
    <w:p w:rsidR="00E4402A" w:rsidRPr="00496CDF" w:rsidRDefault="00496CDF" w:rsidP="00DB5370">
      <w:pPr>
        <w:spacing w:after="240" w:line="276" w:lineRule="auto"/>
        <w:ind w:firstLine="720"/>
      </w:pPr>
      <w:r>
        <w:t>Today’s passage is mainly about two things: faith and prayer.  It reminded me of Jesus’ Parable of the Persistent Widow from Luke 18.  In this parable, Jesus encourages us to pray as persistently as a stubborn widow who won’t leave an “unju</w:t>
      </w:r>
      <w:r w:rsidR="00D223DF">
        <w:t>st judge” alone until her need</w:t>
      </w:r>
      <w:r>
        <w:t xml:space="preserve"> is met.  Jesus says that our Father in heaven, who is a just Judge, is much more ready and willing to do all that we ask of him.  However, Jesus’ final words in this </w:t>
      </w:r>
      <w:r w:rsidR="00D223DF">
        <w:t>parable have always made me</w:t>
      </w:r>
      <w:r>
        <w:t xml:space="preserve"> uneasy.  He says, </w:t>
      </w:r>
      <w:r>
        <w:rPr>
          <w:i/>
        </w:rPr>
        <w:t>“However, when the Son of Man comes, will he find faith on the earth?” (Lk 18:8b).</w:t>
      </w:r>
      <w:r>
        <w:t xml:space="preserve">  I b</w:t>
      </w:r>
      <w:r w:rsidR="00D223DF">
        <w:t xml:space="preserve">elieve Jesus said this for us.  </w:t>
      </w:r>
      <w:r>
        <w:t>In a time like ou</w:t>
      </w:r>
      <w:r w:rsidR="00D223DF">
        <w:t>rs, what could be more vital</w:t>
      </w:r>
      <w:r>
        <w:t xml:space="preserve"> than faith?  What could be more effective</w:t>
      </w:r>
      <w:r w:rsidR="00D223DF">
        <w:t xml:space="preserve"> in </w:t>
      </w:r>
      <w:r w:rsidR="005511A9">
        <w:t>changing our lives</w:t>
      </w:r>
      <w:r>
        <w:t xml:space="preserve"> than prayer?  </w:t>
      </w:r>
      <w:r w:rsidR="00D223DF">
        <w:t xml:space="preserve">If you are </w:t>
      </w:r>
      <w:r w:rsidR="005511A9">
        <w:t xml:space="preserve">anything </w:t>
      </w:r>
      <w:r w:rsidR="00D223DF">
        <w:t>like me, this way of life is an</w:t>
      </w:r>
      <w:r w:rsidR="000A76D8">
        <w:t>ything but natural.  To prepare</w:t>
      </w:r>
      <w:r w:rsidR="00D223DF">
        <w:t xml:space="preserve"> for Jesus’ coming, we must learn from Jesus’ words in today’s passage.</w:t>
      </w:r>
    </w:p>
    <w:p w:rsidR="00801A3A" w:rsidRDefault="00B2707E" w:rsidP="00801A3A">
      <w:pPr>
        <w:pStyle w:val="ListParagraph"/>
        <w:numPr>
          <w:ilvl w:val="0"/>
          <w:numId w:val="10"/>
        </w:numPr>
        <w:spacing w:after="240" w:line="276" w:lineRule="auto"/>
        <w:rPr>
          <w:b/>
        </w:rPr>
      </w:pPr>
      <w:r>
        <w:rPr>
          <w:b/>
        </w:rPr>
        <w:t>“Have faith in God”</w:t>
      </w:r>
      <w:r w:rsidR="00253AD5" w:rsidRPr="00637146">
        <w:rPr>
          <w:b/>
        </w:rPr>
        <w:t xml:space="preserve"> </w:t>
      </w:r>
      <w:r w:rsidR="008A1509" w:rsidRPr="00637146">
        <w:rPr>
          <w:b/>
        </w:rPr>
        <w:t>(</w:t>
      </w:r>
      <w:r>
        <w:rPr>
          <w:b/>
        </w:rPr>
        <w:t>vs. 20-22</w:t>
      </w:r>
      <w:r w:rsidR="00197112" w:rsidRPr="00637146">
        <w:rPr>
          <w:b/>
        </w:rPr>
        <w:t>)</w:t>
      </w:r>
    </w:p>
    <w:p w:rsidR="00801A3A" w:rsidRDefault="00A5476B" w:rsidP="00FF5A1D">
      <w:pPr>
        <w:spacing w:after="240" w:line="276" w:lineRule="auto"/>
        <w:ind w:firstLine="720"/>
      </w:pPr>
      <w:r>
        <w:t>Today’s p</w:t>
      </w:r>
      <w:r w:rsidR="00896771">
        <w:t xml:space="preserve">assage takes place </w:t>
      </w:r>
      <w:r>
        <w:t>on Tuesday morning of Jesus’ Passion Week.  On the previous Sunday, Jesus entered Jerusalem as the humble King, riding on a colt. Then, on Monday, o</w:t>
      </w:r>
      <w:r w:rsidR="005625F3">
        <w:t xml:space="preserve">n his way to the temple, Jesus </w:t>
      </w:r>
      <w:r w:rsidR="00FF5A1D">
        <w:t xml:space="preserve">cursed a fruitless fig tree with the words, </w:t>
      </w:r>
      <w:r w:rsidR="00FF5A1D">
        <w:rPr>
          <w:i/>
        </w:rPr>
        <w:t>“May no one ever eat fruit from you again” (Mk 11:14).</w:t>
      </w:r>
      <w:r w:rsidR="00896771">
        <w:t xml:space="preserve">  It was perhaps</w:t>
      </w:r>
      <w:r w:rsidR="00FF5A1D">
        <w:t xml:space="preserve"> a symbol of God’s impending </w:t>
      </w:r>
      <w:proofErr w:type="gramStart"/>
      <w:r w:rsidR="00FF5A1D">
        <w:t>judgment</w:t>
      </w:r>
      <w:proofErr w:type="gramEnd"/>
      <w:r w:rsidR="00FF5A1D">
        <w:t xml:space="preserve"> on the nation of Israel; for like a tree full of leaves, Israel should have b</w:t>
      </w:r>
      <w:r w:rsidR="00896771">
        <w:t>orne</w:t>
      </w:r>
      <w:r w:rsidR="00FF5A1D">
        <w:t xml:space="preserve"> the fruit of righteousness for the nations.  Instead, it was full of corruption, hypocris</w:t>
      </w:r>
      <w:r w:rsidR="005625F3">
        <w:t xml:space="preserve">y and godlessness.  So </w:t>
      </w:r>
      <w:r w:rsidR="00FF5A1D">
        <w:t>Jesus entered the temple courts and ag</w:t>
      </w:r>
      <w:r w:rsidR="005625F3">
        <w:t xml:space="preserve">gressively cleansed them of </w:t>
      </w:r>
      <w:r w:rsidR="00896771">
        <w:t>those</w:t>
      </w:r>
      <w:r w:rsidR="00FF5A1D">
        <w:t xml:space="preserve"> who had turned his F</w:t>
      </w:r>
      <w:r w:rsidR="005625F3">
        <w:t>ather’s house into a market</w:t>
      </w:r>
      <w:r w:rsidR="00FF5A1D">
        <w:t>.</w:t>
      </w:r>
      <w:r w:rsidR="0019638F">
        <w:t xml:space="preserve">  By the time Jesus and his disciples</w:t>
      </w:r>
      <w:r w:rsidR="005625F3">
        <w:t xml:space="preserve"> </w:t>
      </w:r>
      <w:r w:rsidR="0019638F">
        <w:t>left the city for the night, the chief priests and the teachers of the law were seriously plotting Jesus’ murder.</w:t>
      </w:r>
    </w:p>
    <w:p w:rsidR="00FF5A1D" w:rsidRDefault="00FF5A1D" w:rsidP="00FF5A1D">
      <w:pPr>
        <w:spacing w:after="240" w:line="276" w:lineRule="auto"/>
        <w:ind w:firstLine="720"/>
      </w:pPr>
      <w:r>
        <w:t>Now look at verses 20-21.</w:t>
      </w:r>
      <w:r w:rsidR="0019638F">
        <w:t xml:space="preserve">  </w:t>
      </w:r>
      <w:r w:rsidR="0019638F">
        <w:rPr>
          <w:b/>
          <w:i/>
        </w:rPr>
        <w:t>“In the morning, as they went along, they saw the fig tree withered from the roots.  Peter remembered and said to Jesus, ‘Rabbi, look!  The fig tree you cursed has withered!’”</w:t>
      </w:r>
      <w:r w:rsidR="0019638F">
        <w:t xml:space="preserve">  </w:t>
      </w:r>
      <w:r w:rsidR="005625F3">
        <w:t>Like a child waking up to find presents on Christmas morning, Peter couldn’t believe his eyes.  The perfectly healthy tree he had seen only yesterday was gone.  He was awestru</w:t>
      </w:r>
      <w:r w:rsidR="00896771">
        <w:t>ck by the power of Jesus’ words</w:t>
      </w:r>
      <w:r w:rsidR="005625F3">
        <w:t>.  Indeed, there is no greater joy this side of heaven than seeing God’s power manifest in</w:t>
      </w:r>
      <w:r w:rsidR="001179B8">
        <w:t xml:space="preserve"> our lives</w:t>
      </w:r>
      <w:r w:rsidR="00896771">
        <w:t>.  But we should</w:t>
      </w:r>
      <w:r w:rsidR="005625F3">
        <w:t xml:space="preserve"> keep in mind </w:t>
      </w:r>
      <w:r w:rsidR="001179B8">
        <w:t xml:space="preserve">Peter’s inner motives.  As we’ve learned, he and the other disciples were continually competing with one another due to their incorrect view of Jesus’ messianic kingdom.  It’s therefore likely that Peter had a warped view of Jesus’ miracle.  “This power,” he thought, “could be used to destroy all </w:t>
      </w:r>
      <w:r w:rsidR="000D7889">
        <w:t xml:space="preserve">our </w:t>
      </w:r>
      <w:r w:rsidR="001179B8">
        <w:t>enemies</w:t>
      </w:r>
      <w:r w:rsidR="000D7889">
        <w:t>!</w:t>
      </w:r>
      <w:r w:rsidR="001179B8">
        <w:t xml:space="preserve">  Not even Caesar himself will be able to stand against us.”  Peter, who had a big mouth, imagined what it would be like if everyone ha</w:t>
      </w:r>
      <w:r w:rsidR="00896771">
        <w:t>d to do whatever he told them.</w:t>
      </w:r>
    </w:p>
    <w:p w:rsidR="001179B8" w:rsidRDefault="001179B8" w:rsidP="00FF5A1D">
      <w:pPr>
        <w:spacing w:after="240" w:line="276" w:lineRule="auto"/>
        <w:ind w:firstLine="720"/>
      </w:pPr>
      <w:r>
        <w:t xml:space="preserve">Now let’s read verse 22 </w:t>
      </w:r>
      <w:proofErr w:type="spellStart"/>
      <w:r>
        <w:t>all together</w:t>
      </w:r>
      <w:proofErr w:type="spellEnd"/>
      <w:r>
        <w:t xml:space="preserve">.  </w:t>
      </w:r>
      <w:r w:rsidRPr="00C72626">
        <w:rPr>
          <w:b/>
          <w:i/>
        </w:rPr>
        <w:t>“</w:t>
      </w:r>
      <w:r>
        <w:rPr>
          <w:b/>
          <w:i/>
        </w:rPr>
        <w:t>‘Have faith in God,’ Jesus answered.”</w:t>
      </w:r>
      <w:r>
        <w:t xml:space="preserve">  </w:t>
      </w:r>
      <w:r w:rsidR="00D83DBB">
        <w:t>Jesus’ response</w:t>
      </w:r>
      <w:r w:rsidR="004261AE">
        <w:t xml:space="preserve"> seems to be some</w:t>
      </w:r>
      <w:r w:rsidR="00D83DBB">
        <w:t>thing like, “Yes, of course it</w:t>
      </w:r>
      <w:r w:rsidR="004261AE">
        <w:t xml:space="preserve"> withered</w:t>
      </w:r>
      <w:r w:rsidR="00FE2718">
        <w:t xml:space="preserve">.  </w:t>
      </w:r>
      <w:r w:rsidR="004261AE">
        <w:t xml:space="preserve">I said it would never bear fruit </w:t>
      </w:r>
      <w:r w:rsidR="004261AE">
        <w:lastRenderedPageBreak/>
        <w:t xml:space="preserve">again.  Why does this surprise you?”  </w:t>
      </w:r>
      <w:r w:rsidR="00D00115">
        <w:t xml:space="preserve">Though he could have taught </w:t>
      </w:r>
      <w:r w:rsidR="00D83DBB">
        <w:t xml:space="preserve">his disciples </w:t>
      </w:r>
      <w:r w:rsidR="00D00115">
        <w:t xml:space="preserve">many things through this event, </w:t>
      </w:r>
      <w:r w:rsidR="004F0C60">
        <w:t>the most urgent in</w:t>
      </w:r>
      <w:r w:rsidR="007B62DD">
        <w:t xml:space="preserve"> his eyes wa</w:t>
      </w:r>
      <w:r w:rsidR="00896771">
        <w:t>s faith.  This</w:t>
      </w:r>
      <w:r w:rsidR="007B62DD">
        <w:t xml:space="preserve"> is a recurring theme </w:t>
      </w:r>
      <w:r w:rsidR="004F0C60">
        <w:t>throughout the gospels.  When</w:t>
      </w:r>
      <w:r w:rsidR="00D83DBB">
        <w:t xml:space="preserve"> Jesus calmed the storm at sea</w:t>
      </w:r>
      <w:r w:rsidR="004F0C60">
        <w:t xml:space="preserve">, he told </w:t>
      </w:r>
      <w:r w:rsidR="00D83DBB">
        <w:t xml:space="preserve">his disciples </w:t>
      </w:r>
      <w:r w:rsidR="004F0C60">
        <w:t xml:space="preserve">afterwards, </w:t>
      </w:r>
      <w:r w:rsidR="004F0C60">
        <w:rPr>
          <w:i/>
        </w:rPr>
        <w:t>“Why are you so afraid?  Do you still have no faith?” (Mk 4:40).</w:t>
      </w:r>
      <w:r w:rsidR="004F0C60">
        <w:t xml:space="preserve">  When </w:t>
      </w:r>
      <w:proofErr w:type="spellStart"/>
      <w:r w:rsidR="004F0C60">
        <w:t>Jairus</w:t>
      </w:r>
      <w:proofErr w:type="spellEnd"/>
      <w:r w:rsidR="004F0C60">
        <w:t xml:space="preserve"> received the ne</w:t>
      </w:r>
      <w:r w:rsidR="00D83DBB">
        <w:t>ws that his daughter was</w:t>
      </w:r>
      <w:r w:rsidR="004F0C60">
        <w:t xml:space="preserve"> dead</w:t>
      </w:r>
      <w:r w:rsidR="00D83DBB">
        <w:t xml:space="preserve"> and that he should give up hope</w:t>
      </w:r>
      <w:r w:rsidR="004F0C60">
        <w:t xml:space="preserve">, Jesus told him, </w:t>
      </w:r>
      <w:r w:rsidR="004F0C60">
        <w:rPr>
          <w:i/>
        </w:rPr>
        <w:t>“Don’t be afraid; just believe” (Mk 5:36).</w:t>
      </w:r>
      <w:r w:rsidR="00D83DBB">
        <w:t xml:space="preserve">  When a father</w:t>
      </w:r>
      <w:r w:rsidR="004F0C60">
        <w:t xml:space="preserve"> with a demon-possessed boy asked Jesus if he could do anything to help, Jesus responded, </w:t>
      </w:r>
      <w:r w:rsidR="004F0C60">
        <w:rPr>
          <w:i/>
        </w:rPr>
        <w:t>“If you can</w:t>
      </w:r>
      <w:proofErr w:type="gramStart"/>
      <w:r w:rsidR="004F0C60">
        <w:rPr>
          <w:i/>
        </w:rPr>
        <w:t>?...</w:t>
      </w:r>
      <w:proofErr w:type="gramEnd"/>
      <w:r w:rsidR="004F0C60">
        <w:rPr>
          <w:i/>
        </w:rPr>
        <w:t>Everything is possible for one who believes” (Mk 9:23).</w:t>
      </w:r>
      <w:r w:rsidR="004F0C60">
        <w:t xml:space="preserve">  And when Peter tried walking on the water </w:t>
      </w:r>
      <w:r w:rsidR="00D83DBB">
        <w:t xml:space="preserve">towards Jesus </w:t>
      </w:r>
      <w:r w:rsidR="004F0C60">
        <w:t xml:space="preserve">and began to sink, Jesus caught him by the hand and said, </w:t>
      </w:r>
      <w:r w:rsidR="004F0C60">
        <w:rPr>
          <w:i/>
        </w:rPr>
        <w:t>“You of little faith…why did you doubt?” (Mt 14:31).</w:t>
      </w:r>
      <w:r w:rsidR="004F0C60">
        <w:t xml:space="preserve">  In Jesus’ eyes, faith in God makes all the difference.  The question is </w:t>
      </w:r>
      <w:r w:rsidR="004F0C60">
        <w:rPr>
          <w:i/>
        </w:rPr>
        <w:t>why</w:t>
      </w:r>
      <w:r w:rsidR="004F0C60">
        <w:t>.</w:t>
      </w:r>
    </w:p>
    <w:p w:rsidR="004F0C60" w:rsidRDefault="00896771" w:rsidP="00FF5A1D">
      <w:pPr>
        <w:spacing w:after="240" w:line="276" w:lineRule="auto"/>
        <w:ind w:firstLine="720"/>
      </w:pPr>
      <w:r>
        <w:t>I think this</w:t>
      </w:r>
      <w:r w:rsidR="002B3CD6">
        <w:t xml:space="preserve"> is answered beautifully in Hebrews 11.  Th</w:t>
      </w:r>
      <w:r w:rsidR="00D83DBB">
        <w:t>is</w:t>
      </w:r>
      <w:r w:rsidR="002B3CD6">
        <w:t xml:space="preserve"> chapter begins with a biblical definition of faith: </w:t>
      </w:r>
      <w:r w:rsidR="002B3CD6">
        <w:rPr>
          <w:i/>
        </w:rPr>
        <w:t>“Now faith is confidence in what we hope for and assurance about what we do not see” (</w:t>
      </w:r>
      <w:proofErr w:type="spellStart"/>
      <w:r w:rsidR="002B3CD6">
        <w:rPr>
          <w:i/>
        </w:rPr>
        <w:t>Heb</w:t>
      </w:r>
      <w:proofErr w:type="spellEnd"/>
      <w:r w:rsidR="002B3CD6">
        <w:rPr>
          <w:i/>
        </w:rPr>
        <w:t xml:space="preserve"> 11:1).</w:t>
      </w:r>
      <w:r w:rsidR="002B3CD6">
        <w:t xml:space="preserve">  </w:t>
      </w:r>
      <w:r w:rsidR="00DB2389">
        <w:t xml:space="preserve">Of course, people can have faith in many things.  </w:t>
      </w:r>
      <w:r w:rsidR="00B04AB1">
        <w:t>So what does it mean</w:t>
      </w:r>
      <w:r w:rsidR="002B3CD6">
        <w:t xml:space="preserve"> to have faith </w:t>
      </w:r>
      <w:r w:rsidR="002B3CD6" w:rsidRPr="000648AE">
        <w:rPr>
          <w:u w:val="single"/>
        </w:rPr>
        <w:t>in God</w:t>
      </w:r>
      <w:r w:rsidR="00B04AB1">
        <w:t>?  V</w:t>
      </w:r>
      <w:r w:rsidR="002B3CD6">
        <w:t>erse 6</w:t>
      </w:r>
      <w:r w:rsidR="00B04AB1">
        <w:t xml:space="preserve"> of the same chapter says,</w:t>
      </w:r>
      <w:r w:rsidR="002B3CD6">
        <w:t xml:space="preserve"> </w:t>
      </w:r>
      <w:r w:rsidR="002B3CD6">
        <w:rPr>
          <w:i/>
        </w:rPr>
        <w:t>“And without faith it is impossible to please God, because anyone who comes to him must believe that he exists and that he rewards those who earnestly seek him” (</w:t>
      </w:r>
      <w:proofErr w:type="spellStart"/>
      <w:r w:rsidR="002B3CD6">
        <w:rPr>
          <w:i/>
        </w:rPr>
        <w:t>Heb</w:t>
      </w:r>
      <w:proofErr w:type="spellEnd"/>
      <w:r w:rsidR="002B3CD6">
        <w:rPr>
          <w:i/>
        </w:rPr>
        <w:t xml:space="preserve"> 11:6)</w:t>
      </w:r>
      <w:r w:rsidR="00B04AB1">
        <w:rPr>
          <w:i/>
        </w:rPr>
        <w:t>.</w:t>
      </w:r>
      <w:r w:rsidR="00B04AB1">
        <w:t xml:space="preserve">  Faith in God begins with believing he is real and livi</w:t>
      </w:r>
      <w:r w:rsidR="000648AE">
        <w:t>ng.  But it goes far deeper</w:t>
      </w:r>
      <w:r w:rsidR="00B04AB1">
        <w:t>.  For if we truly believe that God is</w:t>
      </w:r>
      <w:r w:rsidR="000648AE">
        <w:t xml:space="preserve"> who he says he is, we must</w:t>
      </w:r>
      <w:r w:rsidR="00B04AB1">
        <w:t xml:space="preserve"> believe</w:t>
      </w:r>
      <w:r w:rsidR="00F70D21">
        <w:t xml:space="preserve"> that seeking </w:t>
      </w:r>
      <w:r w:rsidR="00B04AB1">
        <w:t>what he has promised is the mo</w:t>
      </w:r>
      <w:r w:rsidR="000648AE">
        <w:t xml:space="preserve">st rewarding </w:t>
      </w:r>
      <w:r w:rsidR="00034594">
        <w:t>life.  This</w:t>
      </w:r>
      <w:r w:rsidR="000648AE">
        <w:t xml:space="preserve"> goes beyond</w:t>
      </w:r>
      <w:r w:rsidR="00B04AB1">
        <w:t xml:space="preserve"> head knowledge.  It is to trust in God.  It is to depend on God in all circumstances.  It is to sur</w:t>
      </w:r>
      <w:r w:rsidR="000648AE">
        <w:t>render ourselves completely</w:t>
      </w:r>
      <w:r w:rsidR="00B04AB1">
        <w:t xml:space="preserve"> to his will and lean totally on him for our salvation.  It is to take God at his </w:t>
      </w:r>
      <w:r w:rsidR="00034594">
        <w:t xml:space="preserve">word </w:t>
      </w:r>
      <w:r w:rsidR="000648AE">
        <w:t>absolutely, believing</w:t>
      </w:r>
      <w:r w:rsidR="00B04AB1">
        <w:t xml:space="preserve"> ever</w:t>
      </w:r>
      <w:r w:rsidR="000648AE">
        <w:t>ything he says will happen</w:t>
      </w:r>
      <w:r w:rsidR="00B04AB1">
        <w:t xml:space="preserve">.  </w:t>
      </w:r>
      <w:r w:rsidR="00A5476B">
        <w:t xml:space="preserve">It is to put no limits on him, believing that </w:t>
      </w:r>
      <w:r w:rsidR="000648AE">
        <w:t>the entire universe was formed at his command</w:t>
      </w:r>
      <w:r w:rsidR="00A5476B">
        <w:t xml:space="preserve"> (</w:t>
      </w:r>
      <w:proofErr w:type="spellStart"/>
      <w:r w:rsidR="00A5476B">
        <w:t>Heb</w:t>
      </w:r>
      <w:proofErr w:type="spellEnd"/>
      <w:r w:rsidR="00A5476B">
        <w:t xml:space="preserve"> 11:3).  Furthermore, it is to believe that God is our merciful and lovi</w:t>
      </w:r>
      <w:r w:rsidR="000648AE">
        <w:t xml:space="preserve">ng Father, who </w:t>
      </w:r>
      <w:r w:rsidR="00A5476B">
        <w:t>eagerly provide</w:t>
      </w:r>
      <w:r w:rsidR="000648AE">
        <w:t>s</w:t>
      </w:r>
      <w:r w:rsidR="00A5476B">
        <w:t xml:space="preserve"> us </w:t>
      </w:r>
      <w:r w:rsidR="000648AE">
        <w:t>with whatever we need</w:t>
      </w:r>
      <w:r w:rsidR="00A5476B">
        <w:t xml:space="preserve">.  </w:t>
      </w:r>
      <w:r w:rsidR="00B04AB1">
        <w:t xml:space="preserve">The </w:t>
      </w:r>
      <w:r w:rsidR="000648AE">
        <w:t xml:space="preserve">rest of Hebrews 11 is a </w:t>
      </w:r>
      <w:r w:rsidR="00B04AB1">
        <w:t>“Spiritua</w:t>
      </w:r>
      <w:r w:rsidR="000648AE">
        <w:t>l Hall of Fame”,</w:t>
      </w:r>
      <w:r w:rsidR="00034594">
        <w:t xml:space="preserve"> listing many</w:t>
      </w:r>
      <w:r w:rsidR="00B04AB1">
        <w:t xml:space="preserve"> heroes and heroines of the Bible who conquered impossible odds through thei</w:t>
      </w:r>
      <w:r w:rsidR="00034594">
        <w:t>r faith in God.  These were the ones</w:t>
      </w:r>
      <w:r w:rsidR="00322297">
        <w:t xml:space="preserve"> labeled as “oddballs” by th</w:t>
      </w:r>
      <w:r w:rsidR="00034594">
        <w:t>is</w:t>
      </w:r>
      <w:r w:rsidR="00322297">
        <w:t xml:space="preserve"> world</w:t>
      </w:r>
      <w:r w:rsidR="00034594">
        <w:t xml:space="preserve">’s standards—who </w:t>
      </w:r>
      <w:r w:rsidR="00A5476B">
        <w:t>were rescued by a flood by building an ark on dry land</w:t>
      </w:r>
      <w:r w:rsidR="00322297">
        <w:t xml:space="preserve">, </w:t>
      </w:r>
      <w:r w:rsidR="00034594">
        <w:t xml:space="preserve">who </w:t>
      </w:r>
      <w:r w:rsidR="00322297">
        <w:t>liv</w:t>
      </w:r>
      <w:r w:rsidR="00034594">
        <w:t>ed</w:t>
      </w:r>
      <w:r w:rsidR="00322297">
        <w:t xml:space="preserve"> in </w:t>
      </w:r>
      <w:r w:rsidR="00A5476B">
        <w:t>tents in a foreign land because they were looking forward to a heavenly home</w:t>
      </w:r>
      <w:r w:rsidR="00322297">
        <w:t xml:space="preserve">, </w:t>
      </w:r>
      <w:r w:rsidR="00034594">
        <w:t xml:space="preserve">who </w:t>
      </w:r>
      <w:r w:rsidR="00322297">
        <w:t>st</w:t>
      </w:r>
      <w:r w:rsidR="00034594">
        <w:t>ood</w:t>
      </w:r>
      <w:r w:rsidR="00322297">
        <w:t xml:space="preserve"> up to pharaohs</w:t>
      </w:r>
      <w:r w:rsidR="00A5476B">
        <w:t xml:space="preserve"> and led a nation through a sea on dry land</w:t>
      </w:r>
      <w:r w:rsidR="00322297">
        <w:t xml:space="preserve">, </w:t>
      </w:r>
      <w:r w:rsidR="00034594">
        <w:t xml:space="preserve">whose army </w:t>
      </w:r>
      <w:r w:rsidR="00322297">
        <w:t>march</w:t>
      </w:r>
      <w:r w:rsidR="00034594">
        <w:t>ed</w:t>
      </w:r>
      <w:r w:rsidR="00322297">
        <w:t xml:space="preserve"> around city walls</w:t>
      </w:r>
      <w:r w:rsidR="00A5476B">
        <w:t xml:space="preserve"> and collapsed them with only a loud shout</w:t>
      </w:r>
      <w:r w:rsidR="00034594">
        <w:t xml:space="preserve">, who </w:t>
      </w:r>
      <w:r w:rsidR="00322297">
        <w:t>t</w:t>
      </w:r>
      <w:r w:rsidR="00034594">
        <w:t>ook</w:t>
      </w:r>
      <w:r w:rsidR="00322297">
        <w:t xml:space="preserve"> on giants in battle</w:t>
      </w:r>
      <w:r w:rsidR="00A5476B">
        <w:t xml:space="preserve"> and fell</w:t>
      </w:r>
      <w:r w:rsidR="000648AE">
        <w:t>ed</w:t>
      </w:r>
      <w:r w:rsidR="00A5476B">
        <w:t xml:space="preserve"> them by faith</w:t>
      </w:r>
      <w:r w:rsidR="00034594">
        <w:t>.  T</w:t>
      </w:r>
      <w:r w:rsidR="00322297">
        <w:t>he</w:t>
      </w:r>
      <w:r w:rsidR="00034594">
        <w:t>se people</w:t>
      </w:r>
      <w:r w:rsidR="00322297">
        <w:t xml:space="preserve"> marched to the beat of a differ</w:t>
      </w:r>
      <w:r w:rsidR="000648AE">
        <w:t>ent Drummer; they were seeking a</w:t>
      </w:r>
      <w:r w:rsidR="00322297">
        <w:t xml:space="preserve"> reward and an eternal home apart from this visible world.  </w:t>
      </w:r>
      <w:r w:rsidR="00A5476B">
        <w:t xml:space="preserve">They are proof that God </w:t>
      </w:r>
      <w:r w:rsidR="000648AE">
        <w:t>does exist</w:t>
      </w:r>
      <w:r w:rsidR="00A5476B">
        <w:t xml:space="preserve"> and </w:t>
      </w:r>
      <w:r w:rsidR="000648AE">
        <w:t xml:space="preserve">that he </w:t>
      </w:r>
      <w:r w:rsidR="00A5476B">
        <w:t xml:space="preserve">rewards those who live by faith.  </w:t>
      </w:r>
      <w:r w:rsidR="00322297">
        <w:t xml:space="preserve">In Jesus’ eyes, </w:t>
      </w:r>
      <w:r w:rsidR="000648AE">
        <w:t xml:space="preserve">this is what </w:t>
      </w:r>
      <w:r w:rsidR="00322297">
        <w:t>separates God’s people from unbelievers.</w:t>
      </w:r>
    </w:p>
    <w:p w:rsidR="0019282E" w:rsidRDefault="000648AE" w:rsidP="000648AE">
      <w:pPr>
        <w:spacing w:after="240" w:line="276" w:lineRule="auto"/>
        <w:ind w:firstLine="720"/>
      </w:pPr>
      <w:r>
        <w:t>So w</w:t>
      </w:r>
      <w:r w:rsidR="00930E70">
        <w:t xml:space="preserve">hile Jesus’ four simple words, </w:t>
      </w:r>
      <w:r w:rsidR="00930E70">
        <w:rPr>
          <w:b/>
          <w:i/>
        </w:rPr>
        <w:t>“Have faith in God”</w:t>
      </w:r>
      <w:r w:rsidR="00930E70">
        <w:t xml:space="preserve"> may seem pai</w:t>
      </w:r>
      <w:r w:rsidR="00AA1F87">
        <w:t>nfully obvious at first, no message</w:t>
      </w:r>
      <w:r w:rsidR="00930E70">
        <w:t xml:space="preserve"> could be more vital for </w:t>
      </w:r>
      <w:r w:rsidR="0034363E">
        <w:t>us to hear today</w:t>
      </w:r>
      <w:r w:rsidR="00930E70">
        <w:t xml:space="preserve">.  </w:t>
      </w:r>
      <w:r w:rsidR="0034363E">
        <w:t>Our</w:t>
      </w:r>
      <w:r w:rsidR="00930E70">
        <w:t xml:space="preserve"> increasingly secularized culture is doing everything it can to push God to the fringes of daily life.  The </w:t>
      </w:r>
      <w:r w:rsidR="005166FB">
        <w:t xml:space="preserve">underlying </w:t>
      </w:r>
      <w:r w:rsidR="00930E70">
        <w:t xml:space="preserve">worldview is not “Have faith in God” but rather “What do we need God for?”  </w:t>
      </w:r>
      <w:r w:rsidR="0034363E">
        <w:t xml:space="preserve">Advances in science and technology have given people a false impression that we are in control and can solve all problems ourselves. </w:t>
      </w:r>
      <w:r w:rsidR="00AA1F87">
        <w:t xml:space="preserve"> Having a spiritual</w:t>
      </w:r>
      <w:r w:rsidR="0034363E">
        <w:t xml:space="preserve"> life is </w:t>
      </w:r>
      <w:r w:rsidR="00AA1F87">
        <w:t>therefore viewed</w:t>
      </w:r>
      <w:r w:rsidR="0034363E">
        <w:t xml:space="preserve"> as </w:t>
      </w:r>
      <w:r w:rsidR="00AA1F87">
        <w:t xml:space="preserve">nothing more than an </w:t>
      </w:r>
      <w:r w:rsidR="0034363E">
        <w:t>o</w:t>
      </w:r>
      <w:r w:rsidR="00AA1F87">
        <w:t xml:space="preserve">ptional </w:t>
      </w:r>
      <w:r w:rsidR="00AA1F87">
        <w:lastRenderedPageBreak/>
        <w:t>add-on that should be suited to our personal preferences; it’s no longer a living relationship with the God of the universe on his terms, a matter of life-and-death.  As much as we might hate to a</w:t>
      </w:r>
      <w:r w:rsidR="000A76D8">
        <w:t>dmit it, we Christians are</w:t>
      </w:r>
      <w:r w:rsidR="00AA1F87">
        <w:t xml:space="preserve"> influenced by this culture.  If not careful, we become what some church leaders refer to as “practical atheists”: those who profess gospel faith yet live out their actual lives without any consideration of what pleases God.  There are signs we can look for.  When we set out to complete some task, </w:t>
      </w:r>
      <w:r w:rsidR="006B606C">
        <w:t xml:space="preserve">whether </w:t>
      </w:r>
      <w:r w:rsidR="00AA1F87">
        <w:t>big or small, is it our habit to consciously give it over to God?  Do we prayerfully ask for his help in doing it?</w:t>
      </w:r>
      <w:r w:rsidR="006B606C">
        <w:t xml:space="preserve">  Or when we day-dream about our ideal future for us and our families, does it involve seeing God’s vision being realized in us and through us?  In other words, if someone summarized our daily lives, would they say that we believe that God exists and that he rewards those who earnestly seek him?  Would they say that we are looking ahead to a different home?  Jesus tells us that we cannot experience God’s grace and power in our lives apart from faith.  But there is joy—</w:t>
      </w:r>
      <w:r w:rsidR="006B606C">
        <w:rPr>
          <w:i/>
        </w:rPr>
        <w:t>exceedingly great joy</w:t>
      </w:r>
      <w:r w:rsidR="006B606C">
        <w:t>—in store for us if we live by faith and experi</w:t>
      </w:r>
      <w:r w:rsidR="0019282E">
        <w:t>ence God’s power in our lives!</w:t>
      </w:r>
    </w:p>
    <w:p w:rsidR="008A1509" w:rsidRDefault="006B606C" w:rsidP="006B606C">
      <w:pPr>
        <w:spacing w:after="240" w:line="276" w:lineRule="auto"/>
        <w:ind w:firstLine="720"/>
      </w:pPr>
      <w:r>
        <w:t>Father, please protect us from the trap of believing in you with o</w:t>
      </w:r>
      <w:r w:rsidR="0019282E">
        <w:t>ur lips but not with our hearts.</w:t>
      </w:r>
      <w:r>
        <w:t xml:space="preserve">  Teach us to have faith in you above all else, overcoming the unbelieving environment we encounter daily.  Help us to be different, for your glory.</w:t>
      </w:r>
      <w:r w:rsidR="000A76D8">
        <w:t xml:space="preserve">  Amen.</w:t>
      </w:r>
    </w:p>
    <w:p w:rsidR="00197112" w:rsidRDefault="0019282E" w:rsidP="00637146">
      <w:pPr>
        <w:pStyle w:val="ListParagraph"/>
        <w:numPr>
          <w:ilvl w:val="0"/>
          <w:numId w:val="10"/>
        </w:numPr>
        <w:spacing w:after="240" w:line="276" w:lineRule="auto"/>
        <w:rPr>
          <w:b/>
        </w:rPr>
      </w:pPr>
      <w:r>
        <w:rPr>
          <w:b/>
        </w:rPr>
        <w:t xml:space="preserve">The secrets </w:t>
      </w:r>
      <w:r w:rsidR="0094031F">
        <w:rPr>
          <w:b/>
        </w:rPr>
        <w:t>to</w:t>
      </w:r>
      <w:r>
        <w:rPr>
          <w:b/>
        </w:rPr>
        <w:t xml:space="preserve"> obtaining </w:t>
      </w:r>
      <w:r w:rsidR="00BE03A9">
        <w:rPr>
          <w:b/>
        </w:rPr>
        <w:t>God’s</w:t>
      </w:r>
      <w:r w:rsidR="00311DC7">
        <w:rPr>
          <w:b/>
        </w:rPr>
        <w:t xml:space="preserve"> power</w:t>
      </w:r>
      <w:r w:rsidR="00A16187" w:rsidRPr="00637146">
        <w:rPr>
          <w:b/>
        </w:rPr>
        <w:t xml:space="preserve"> </w:t>
      </w:r>
      <w:r w:rsidR="00A74973" w:rsidRPr="00637146">
        <w:rPr>
          <w:b/>
        </w:rPr>
        <w:t>(</w:t>
      </w:r>
      <w:r w:rsidR="00B2707E">
        <w:rPr>
          <w:b/>
        </w:rPr>
        <w:t>vs. 23-25</w:t>
      </w:r>
      <w:r w:rsidR="00EF3050" w:rsidRPr="00637146">
        <w:rPr>
          <w:b/>
        </w:rPr>
        <w:t>)</w:t>
      </w:r>
    </w:p>
    <w:p w:rsidR="006B606C" w:rsidRDefault="0019282E" w:rsidP="0019282E">
      <w:pPr>
        <w:spacing w:after="240" w:line="276" w:lineRule="auto"/>
        <w:ind w:firstLine="720"/>
      </w:pPr>
      <w:r>
        <w:t xml:space="preserve">Look at verse 23.  </w:t>
      </w:r>
      <w:r>
        <w:rPr>
          <w:b/>
          <w:i/>
        </w:rPr>
        <w:t>“Truly I tell you, if anyone says to this mountain, ‘Go, throw yourself into the sea,’ and does not doubt in their heart but believes that what they say will happen, it will be done for them</w:t>
      </w:r>
      <w:r w:rsidR="0094031F">
        <w:rPr>
          <w:b/>
          <w:i/>
        </w:rPr>
        <w:t>.”</w:t>
      </w:r>
      <w:r w:rsidR="002B6C8C">
        <w:t xml:space="preserve">  These words</w:t>
      </w:r>
      <w:r w:rsidR="0094031F">
        <w:t xml:space="preserve"> must have caused </w:t>
      </w:r>
      <w:r w:rsidR="00644755">
        <w:t xml:space="preserve">the ears of </w:t>
      </w:r>
      <w:r w:rsidR="0094031F">
        <w:t>Pet</w:t>
      </w:r>
      <w:r w:rsidR="00644755">
        <w:t>er and the other disciples</w:t>
      </w:r>
      <w:r w:rsidR="008B6687">
        <w:t xml:space="preserve"> to tingle.  </w:t>
      </w:r>
      <w:r w:rsidR="0094031F">
        <w:t>The power of God which Jesus used to wither the fig tree is freely av</w:t>
      </w:r>
      <w:r w:rsidR="00644755">
        <w:t>ailable to anyone</w:t>
      </w:r>
      <w:r w:rsidR="0094031F">
        <w:t>!  Because no mountain is too big for the Almighty, no mounta</w:t>
      </w:r>
      <w:r w:rsidR="008B6687">
        <w:t>in is too big for anyone</w:t>
      </w:r>
      <w:r w:rsidR="00644755">
        <w:t xml:space="preserve"> with</w:t>
      </w:r>
      <w:r w:rsidR="0094031F">
        <w:t xml:space="preserve"> access to God’s power.  God’s divine intervention shoul</w:t>
      </w:r>
      <w:r w:rsidR="00644755">
        <w:t>d not be shocking to us, but a</w:t>
      </w:r>
      <w:r w:rsidR="00312216">
        <w:t xml:space="preserve"> constant</w:t>
      </w:r>
      <w:r w:rsidR="00644755">
        <w:t xml:space="preserve"> </w:t>
      </w:r>
      <w:r w:rsidR="00312216">
        <w:t>experience</w:t>
      </w:r>
      <w:r w:rsidR="00644755">
        <w:t xml:space="preserve"> </w:t>
      </w:r>
      <w:r w:rsidR="008B6687">
        <w:t>in</w:t>
      </w:r>
      <w:r w:rsidR="00644755">
        <w:t xml:space="preserve"> our</w:t>
      </w:r>
      <w:r w:rsidR="0094031F">
        <w:t xml:space="preserve"> live</w:t>
      </w:r>
      <w:r w:rsidR="00644755">
        <w:t xml:space="preserve">s!  </w:t>
      </w:r>
      <w:r w:rsidR="00FB7635">
        <w:t xml:space="preserve">What is the secret to </w:t>
      </w:r>
      <w:r w:rsidR="001D1209">
        <w:t>laying</w:t>
      </w:r>
      <w:r w:rsidR="0094031F">
        <w:t xml:space="preserve"> hold of such a</w:t>
      </w:r>
      <w:r w:rsidR="008B6687">
        <w:t>wesome power</w:t>
      </w:r>
      <w:r w:rsidR="0094031F">
        <w:t>?</w:t>
      </w:r>
    </w:p>
    <w:p w:rsidR="0094031F" w:rsidRDefault="00644755" w:rsidP="0019282E">
      <w:pPr>
        <w:spacing w:after="240" w:line="276" w:lineRule="auto"/>
        <w:ind w:firstLine="720"/>
      </w:pPr>
      <w:r>
        <w:t>The only qualification Jesus mentions</w:t>
      </w:r>
      <w:r w:rsidR="0094031F">
        <w:t xml:space="preserve"> is that a person </w:t>
      </w:r>
      <w:r w:rsidR="0094031F">
        <w:rPr>
          <w:b/>
          <w:i/>
        </w:rPr>
        <w:t>“…does not doubt in their heart but believes that what they say will happen…”</w:t>
      </w:r>
      <w:r w:rsidR="000A76D8">
        <w:t xml:space="preserve">  </w:t>
      </w:r>
      <w:r w:rsidR="00312216">
        <w:t xml:space="preserve">This may sound </w:t>
      </w:r>
      <w:r w:rsidR="00C357F9">
        <w:t>simpl</w:t>
      </w:r>
      <w:r w:rsidR="00252E4C">
        <w:t>e</w:t>
      </w:r>
      <w:r w:rsidR="00C357F9">
        <w:t xml:space="preserve">, but is it?  Hardly a day goes by in which we are not defeated by </w:t>
      </w:r>
      <w:r w:rsidR="00252E4C">
        <w:t>lesser</w:t>
      </w:r>
      <w:r w:rsidR="00C357F9">
        <w:t xml:space="preserve"> kind</w:t>
      </w:r>
      <w:r w:rsidR="00252E4C">
        <w:t>s</w:t>
      </w:r>
      <w:r w:rsidR="008549B9">
        <w:t xml:space="preserve"> of “mountains”</w:t>
      </w:r>
      <w:r w:rsidR="00252E4C">
        <w:t xml:space="preserve">.  To some, the immovable mountain may be a personal weakness or disability they are forced to bear.  It may seem so large that it blocks their view of anything else.  For others, the mountain may be a huge pile of responsibilities or an enormous debt weighing down on their backs due to work or school. </w:t>
      </w:r>
      <w:r w:rsidR="008549B9">
        <w:t xml:space="preserve"> </w:t>
      </w:r>
      <w:r w:rsidR="0065358B">
        <w:t>These</w:t>
      </w:r>
      <w:r w:rsidR="008549B9">
        <w:t xml:space="preserve"> can</w:t>
      </w:r>
      <w:r w:rsidR="00252E4C">
        <w:t xml:space="preserve"> leave a per</w:t>
      </w:r>
      <w:r w:rsidR="008549B9">
        <w:t>son paralyzed.  Other people</w:t>
      </w:r>
      <w:r w:rsidR="00252E4C">
        <w:t xml:space="preserve"> struggle in their relationships with family members or coworkers.  The person they want to change may </w:t>
      </w:r>
      <w:r w:rsidR="004E4FBC">
        <w:t>seem as set in their stubborn ways as a mountain.  Even</w:t>
      </w:r>
      <w:r w:rsidR="00252E4C">
        <w:t xml:space="preserve"> faithful</w:t>
      </w:r>
      <w:r w:rsidR="004E4FBC">
        <w:t xml:space="preserve"> servants of God must come face to </w:t>
      </w:r>
      <w:r w:rsidR="00252E4C">
        <w:t>face w</w:t>
      </w:r>
      <w:r w:rsidR="004E4FBC">
        <w:t>ith the challenges of their mission field</w:t>
      </w:r>
      <w:r w:rsidR="00252E4C">
        <w:t xml:space="preserve">.  An increasingly </w:t>
      </w:r>
      <w:r w:rsidR="004E4FBC">
        <w:t xml:space="preserve">indifferent or even hostile </w:t>
      </w:r>
      <w:r w:rsidR="00252E4C">
        <w:t xml:space="preserve">spiritual </w:t>
      </w:r>
      <w:r w:rsidR="004E4FBC">
        <w:t>climate combined with widespread</w:t>
      </w:r>
      <w:r w:rsidR="00252E4C">
        <w:t xml:space="preserve"> acceptance of sin makes preaching God’s word and raising disciples </w:t>
      </w:r>
      <w:r w:rsidR="004E4FBC">
        <w:t>seem impossible</w:t>
      </w:r>
      <w:r w:rsidR="00252E4C">
        <w:t>.  If we claim to be</w:t>
      </w:r>
      <w:r w:rsidR="0065358B">
        <w:t>lieve in a God that can</w:t>
      </w:r>
      <w:r w:rsidR="004E4FBC">
        <w:t xml:space="preserve"> pick up Mount Everest with his smallest </w:t>
      </w:r>
      <w:r w:rsidR="004E4FBC">
        <w:lastRenderedPageBreak/>
        <w:t>finger and toss it into the ocean, why do</w:t>
      </w:r>
      <w:r w:rsidR="00252E4C">
        <w:t xml:space="preserve"> we doubt tha</w:t>
      </w:r>
      <w:r w:rsidR="00A779B7">
        <w:t xml:space="preserve">t God can help us overcome the </w:t>
      </w:r>
      <w:r w:rsidR="00252E4C">
        <w:t>mou</w:t>
      </w:r>
      <w:r w:rsidR="00A779B7">
        <w:t>ntains</w:t>
      </w:r>
      <w:r w:rsidR="00252E4C">
        <w:t xml:space="preserve"> staring us right in the face?</w:t>
      </w:r>
    </w:p>
    <w:p w:rsidR="004602B7" w:rsidRPr="00007DCA" w:rsidRDefault="00303ADA" w:rsidP="004602B7">
      <w:pPr>
        <w:spacing w:after="240" w:line="276" w:lineRule="auto"/>
        <w:ind w:firstLine="720"/>
      </w:pPr>
      <w:r>
        <w:t xml:space="preserve">The reason is that we </w:t>
      </w:r>
      <w:r w:rsidR="00C252E1">
        <w:t>have far too low of an opinion of God</w:t>
      </w:r>
      <w:r>
        <w:t xml:space="preserve">.  </w:t>
      </w:r>
      <w:r w:rsidR="00C252E1">
        <w:t xml:space="preserve">We underestimate either his </w:t>
      </w:r>
      <w:r w:rsidR="0065358B">
        <w:t>omnipotence</w:t>
      </w:r>
      <w:r w:rsidR="00C252E1">
        <w:t xml:space="preserve"> or his willingness to help us.  Both are utter foolishness.  </w:t>
      </w:r>
      <w:r w:rsidR="0065358B">
        <w:t>Is</w:t>
      </w:r>
      <w:r w:rsidR="008F4DEC">
        <w:t xml:space="preserve"> God’s arm too short</w:t>
      </w:r>
      <w:r w:rsidR="0065358B">
        <w:t>?  Has God not done e</w:t>
      </w:r>
      <w:r w:rsidR="0053681B">
        <w:t>nough for us already through Jesus’</w:t>
      </w:r>
      <w:r w:rsidR="0065358B">
        <w:t xml:space="preserve"> cross </w:t>
      </w:r>
      <w:r w:rsidR="0053681B">
        <w:t xml:space="preserve">and resurrection </w:t>
      </w:r>
      <w:r w:rsidR="0065358B">
        <w:t>to prove his love for us</w:t>
      </w:r>
      <w:r w:rsidR="00A5476B">
        <w:t xml:space="preserve"> and his power to do the impossible</w:t>
      </w:r>
      <w:r w:rsidR="0065358B">
        <w:t>?  The problem is not the problem; the problem is how we view the problem.  From the foot of the mountain, the mountain looks so big</w:t>
      </w:r>
      <w:r w:rsidR="008F4DEC">
        <w:t>; it’s all we can see</w:t>
      </w:r>
      <w:r w:rsidR="0065358B">
        <w:t>.  B</w:t>
      </w:r>
      <w:r w:rsidR="008F4DEC">
        <w:t>ut God is bigger!  If we</w:t>
      </w:r>
      <w:r w:rsidR="0065358B">
        <w:t xml:space="preserve"> only trust in God’s power and his love for us, we would see </w:t>
      </w:r>
      <w:r w:rsidR="008F4DEC">
        <w:t xml:space="preserve">our </w:t>
      </w:r>
      <w:r w:rsidR="0065358B">
        <w:t>mountains crumble before us</w:t>
      </w:r>
      <w:r w:rsidR="008F4DEC">
        <w:t>, one by one</w:t>
      </w:r>
      <w:r w:rsidR="0065358B">
        <w:t xml:space="preserve">.  The prophet Zechariah once received God’s message through an angel: </w:t>
      </w:r>
      <w:r w:rsidR="0065358B">
        <w:rPr>
          <w:i/>
        </w:rPr>
        <w:t xml:space="preserve">“This is the word of the LORD to Zerubbabel: ‘Not by might nor by power, but by my Spirit, says the LORD Almighty.  </w:t>
      </w:r>
      <w:r w:rsidR="004602B7">
        <w:rPr>
          <w:i/>
        </w:rPr>
        <w:t xml:space="preserve">What are you, mighty mountain?  Before Zerubbabel, you will become level </w:t>
      </w:r>
      <w:r w:rsidR="00295530">
        <w:rPr>
          <w:i/>
        </w:rPr>
        <w:t>ground” (</w:t>
      </w:r>
      <w:proofErr w:type="spellStart"/>
      <w:r w:rsidR="00295530">
        <w:rPr>
          <w:i/>
        </w:rPr>
        <w:t>Zec</w:t>
      </w:r>
      <w:proofErr w:type="spellEnd"/>
      <w:r w:rsidR="008F4DEC">
        <w:rPr>
          <w:i/>
        </w:rPr>
        <w:t xml:space="preserve"> 4:6-7a).</w:t>
      </w:r>
      <w:r w:rsidR="00007DCA">
        <w:t xml:space="preserve">  God cares for each and every one of us with the same affection.</w:t>
      </w:r>
    </w:p>
    <w:p w:rsidR="004602B7" w:rsidRPr="004602B7" w:rsidRDefault="00B305A9" w:rsidP="004602B7">
      <w:pPr>
        <w:spacing w:after="240" w:line="276" w:lineRule="auto"/>
        <w:ind w:firstLine="720"/>
      </w:pPr>
      <w:r>
        <w:t>Therefore,</w:t>
      </w:r>
      <w:r w:rsidR="004602B7">
        <w:t xml:space="preserve"> the limiting factor in th</w:t>
      </w:r>
      <w:r w:rsidR="00007DCA">
        <w:t xml:space="preserve">is </w:t>
      </w:r>
      <w:r>
        <w:t xml:space="preserve">whole </w:t>
      </w:r>
      <w:r w:rsidR="000702A7">
        <w:t>equation is frank</w:t>
      </w:r>
      <w:r w:rsidR="00007DCA">
        <w:t>ly our reluctance to ask God for what we need</w:t>
      </w:r>
      <w:r w:rsidR="004602B7">
        <w:t xml:space="preserve">.  Look at verse 24.  </w:t>
      </w:r>
      <w:r w:rsidR="004602B7">
        <w:rPr>
          <w:b/>
          <w:i/>
        </w:rPr>
        <w:t>“Therefore I tell you, whatever you ask for in prayer, believe that you have received it, and it will be yours.”</w:t>
      </w:r>
      <w:r w:rsidR="004602B7">
        <w:t xml:space="preserve">  Jesus seamlessly connects his teaching </w:t>
      </w:r>
      <w:r w:rsidR="00007DCA">
        <w:t xml:space="preserve">on faith </w:t>
      </w:r>
      <w:r w:rsidR="004602B7">
        <w:t>to the power of prayer.  This is bec</w:t>
      </w:r>
      <w:r w:rsidR="00007DCA">
        <w:t xml:space="preserve">ause </w:t>
      </w:r>
      <w:r w:rsidR="00DD1E0C">
        <w:t>prayer is</w:t>
      </w:r>
      <w:r w:rsidR="004602B7">
        <w:t xml:space="preserve"> “faith in action”.  </w:t>
      </w:r>
      <w:r w:rsidR="00007DCA">
        <w:t>The one w</w:t>
      </w:r>
      <w:r>
        <w:t>ho consistently brings all their needs before God in prayer shows by their actions that they believe God is both willing and able to s</w:t>
      </w:r>
      <w:r w:rsidR="000A76D8">
        <w:t>upply all they need.  The one</w:t>
      </w:r>
      <w:r>
        <w:t xml:space="preserve"> who easily ignores prayer shows their unbelief.  They don’t pray because they don’t believe it will make any difference.</w:t>
      </w:r>
    </w:p>
    <w:p w:rsidR="00C357F9" w:rsidRDefault="00B305A9" w:rsidP="00C357F9">
      <w:pPr>
        <w:spacing w:after="240" w:line="276" w:lineRule="auto"/>
      </w:pPr>
      <w:r>
        <w:tab/>
        <w:t xml:space="preserve">But Jesus’ promise is clear, </w:t>
      </w:r>
      <w:r>
        <w:rPr>
          <w:b/>
          <w:i/>
        </w:rPr>
        <w:t>“whatever you ask for in prayer, believe that you have received it, and it will be yours.”</w:t>
      </w:r>
      <w:r>
        <w:t xml:space="preserve">  </w:t>
      </w:r>
      <w:r w:rsidRPr="00B305A9">
        <w:rPr>
          <w:i/>
        </w:rPr>
        <w:t>Whatever</w:t>
      </w:r>
      <w:r>
        <w:t xml:space="preserve"> we ask!  Anything!</w:t>
      </w:r>
      <w:r w:rsidR="000702A7">
        <w:t xml:space="preserve">  It can be ours if only we believe</w:t>
      </w:r>
      <w:r w:rsidR="000E2A01">
        <w:t xml:space="preserve">.  But then there’s that little voice inside of us that says, “What’s the catch?  There’s always a catch!”  Though there isn’t a catch, there is an implied stipulation here that Jesus doesn’t mention.  That stipulation is that whatever we ask for must be </w:t>
      </w:r>
      <w:r w:rsidR="00F67C3F">
        <w:t xml:space="preserve">in </w:t>
      </w:r>
      <w:r w:rsidR="000E2A01">
        <w:t xml:space="preserve">accordance with God’s will.  This is spelled out clearly in 1 John 5:14-15.  </w:t>
      </w:r>
      <w:r w:rsidR="000E2A01">
        <w:rPr>
          <w:i/>
        </w:rPr>
        <w:t xml:space="preserve">“This is the confidence we have in approaching God: that if we ask anything </w:t>
      </w:r>
      <w:r w:rsidR="000E2A01" w:rsidRPr="001432CD">
        <w:rPr>
          <w:i/>
          <w:u w:val="single"/>
        </w:rPr>
        <w:t>according to his will</w:t>
      </w:r>
      <w:r w:rsidR="000E2A01">
        <w:rPr>
          <w:i/>
        </w:rPr>
        <w:t>, he hears us.  And if we know that he hears us—whatever we ask—we know that we have received what we asked of him.”</w:t>
      </w:r>
      <w:r w:rsidR="00F67C3F">
        <w:t xml:space="preserve">  The</w:t>
      </w:r>
      <w:r w:rsidR="000E2A01">
        <w:t xml:space="preserve"> importance of this condition is obvious once we take a moment to think about it.  Would God ever do anything that goes against his perfect plan?  How awful it would be if God answered every request of every evil dictator who called on his name!  How awful it would be if God had given us every desire of our hearts in our youth!  This stipulation should not cause us to give up on prayer; it should encourage us that God will withhold from us no good thing.</w:t>
      </w:r>
    </w:p>
    <w:p w:rsidR="000E2A01" w:rsidRDefault="000E2A01" w:rsidP="00C357F9">
      <w:pPr>
        <w:spacing w:after="240" w:line="276" w:lineRule="auto"/>
      </w:pPr>
      <w:r>
        <w:tab/>
      </w:r>
      <w:r w:rsidR="00295530">
        <w:t>I remember a certain</w:t>
      </w:r>
      <w:r>
        <w:t xml:space="preserve"> e</w:t>
      </w:r>
      <w:r w:rsidR="00295530">
        <w:t xml:space="preserve">vent </w:t>
      </w:r>
      <w:r>
        <w:t>as a young child.  I met my best friend Chris after church one Sunday afternoon</w:t>
      </w:r>
      <w:r w:rsidR="00C6443B">
        <w:t xml:space="preserve">, his eyes </w:t>
      </w:r>
      <w:r w:rsidR="001432CD">
        <w:t>bright with excitement.  “Guess what we learned about at church today?” he smiled.  “Jesus</w:t>
      </w:r>
      <w:r w:rsidR="00C6443B">
        <w:t xml:space="preserve"> said that if we have faith</w:t>
      </w:r>
      <w:r w:rsidR="001432CD">
        <w:t xml:space="preserve"> as small as a mustard seed, we can move mountains!  We can ask God for </w:t>
      </w:r>
      <w:r w:rsidR="001432CD">
        <w:rPr>
          <w:i/>
        </w:rPr>
        <w:t>anything</w:t>
      </w:r>
      <w:r w:rsidR="00C6443B">
        <w:t xml:space="preserve"> and it will be ours!” [</w:t>
      </w:r>
      <w:proofErr w:type="gramStart"/>
      <w:r w:rsidR="001432CD">
        <w:t>the</w:t>
      </w:r>
      <w:proofErr w:type="gramEnd"/>
      <w:r w:rsidR="001432CD">
        <w:t xml:space="preserve"> “mustard seed” reference is from basically the same lesson in Matth</w:t>
      </w:r>
      <w:r w:rsidR="00295530">
        <w:t>ew 17:20</w:t>
      </w:r>
      <w:r w:rsidR="00C6443B">
        <w:t>]</w:t>
      </w:r>
      <w:r w:rsidR="00295530">
        <w:t>.  A smile spread across my face as well</w:t>
      </w:r>
      <w:r w:rsidR="001432CD">
        <w:t xml:space="preserve">.  We had figured out the most precious secret in the universe.  Video games, baseball cards, new bikes, super-soakers, pet dogs…everything was soon going to be ours </w:t>
      </w:r>
      <w:r w:rsidR="00C6443B">
        <w:t>simply</w:t>
      </w:r>
      <w:r w:rsidR="00295530">
        <w:t xml:space="preserve"> </w:t>
      </w:r>
      <w:r w:rsidR="001432CD">
        <w:t>by asking God!  Unfortunately, we d</w:t>
      </w:r>
      <w:r w:rsidR="00B7660C">
        <w:t>idn’t understand the concept</w:t>
      </w:r>
      <w:r w:rsidR="001432CD">
        <w:t xml:space="preserve"> of asking according</w:t>
      </w:r>
      <w:r w:rsidR="00B7660C">
        <w:t xml:space="preserve"> to God’s will.  After failing to</w:t>
      </w:r>
      <w:r w:rsidR="001432CD">
        <w:t xml:space="preserve"> get any </w:t>
      </w:r>
      <w:r w:rsidR="00B7660C">
        <w:t xml:space="preserve">of the </w:t>
      </w:r>
      <w:r w:rsidR="001432CD">
        <w:t>new toys</w:t>
      </w:r>
      <w:r w:rsidR="00B7660C">
        <w:t xml:space="preserve"> we </w:t>
      </w:r>
      <w:r w:rsidR="00C6443B">
        <w:t>pray</w:t>
      </w:r>
      <w:r w:rsidR="00B7660C">
        <w:t xml:space="preserve">ed for, </w:t>
      </w:r>
      <w:r w:rsidR="001432CD">
        <w:t xml:space="preserve">we </w:t>
      </w:r>
      <w:r w:rsidR="00B7660C">
        <w:t xml:space="preserve">soon </w:t>
      </w:r>
      <w:r w:rsidR="001432CD">
        <w:t xml:space="preserve">forgot Jesus’ words.  When I grew older, I was blessed to begin a personal relationship with God and learn his will through the Bible.  </w:t>
      </w:r>
      <w:r w:rsidR="00B7660C">
        <w:t>When I newly received Jesus’ promise in today’s passage</w:t>
      </w:r>
      <w:r w:rsidR="001432CD">
        <w:t>,</w:t>
      </w:r>
      <w:r w:rsidR="00B7660C">
        <w:t xml:space="preserve"> I could understand his intentions.  There’s just</w:t>
      </w:r>
      <w:r w:rsidR="001432CD">
        <w:t xml:space="preserve"> one problem: </w:t>
      </w:r>
      <w:r w:rsidR="00C6443B">
        <w:t xml:space="preserve">by this time, </w:t>
      </w:r>
      <w:r w:rsidR="001432CD">
        <w:t>the child-like faith and</w:t>
      </w:r>
      <w:r w:rsidR="00F67C3F">
        <w:t xml:space="preserve"> enthusiasm I had as a child had</w:t>
      </w:r>
      <w:r w:rsidR="001432CD">
        <w:t xml:space="preserve"> been lost.  My dreams </w:t>
      </w:r>
      <w:r w:rsidR="00B7660C">
        <w:t xml:space="preserve">today </w:t>
      </w:r>
      <w:r w:rsidR="001432CD">
        <w:t>are very pragm</w:t>
      </w:r>
      <w:r w:rsidR="00C6443B">
        <w:t>atic and ordinary.  I’ve refocused my life’s direction on serving God’s will as a Bible teacher and shepherd for others, but I try to do it all under my own power rather than simply asking for God to do the hard work by his Spirit.  How foolish we are!  If only we combined a child-like faith in God with a mature understanding of our Father’s will…God would be so pleased!  So children, I urge you, learn what God’s will is and pray according to his will!  For those of us who are older, we need to relearn what it means to have child-like faith, praying with enthusiasm for God’s will to be realized in and through our lives!</w:t>
      </w:r>
    </w:p>
    <w:p w:rsidR="00311DC7" w:rsidRDefault="00C6443B" w:rsidP="00EA57B8">
      <w:pPr>
        <w:spacing w:after="240" w:line="276" w:lineRule="auto"/>
      </w:pPr>
      <w:r>
        <w:tab/>
        <w:t xml:space="preserve">There is one more important lesson Jesus gives us here, as if he can’t help but mention prayer without it.  Look at verse 25.  </w:t>
      </w:r>
      <w:r>
        <w:rPr>
          <w:b/>
          <w:i/>
        </w:rPr>
        <w:t>“And when you stand praying, if you hold anything against anyone, forgive them, so that your Father in heaven may forgive you your sins.”</w:t>
      </w:r>
      <w:r>
        <w:t xml:space="preserve">  </w:t>
      </w:r>
      <w:r w:rsidR="006F401B">
        <w:t xml:space="preserve">One hindrance to prayer that often goes overlooked is an unforgiving heart.  This is because sharing a right relationship with God is inseparably linked </w:t>
      </w:r>
      <w:r w:rsidR="00525B8A">
        <w:t>with our sharing right</w:t>
      </w:r>
      <w:r w:rsidR="006F401B">
        <w:t xml:space="preserve"> relationships with others.  </w:t>
      </w:r>
      <w:r w:rsidR="00EA57B8">
        <w:t>How can we expect</w:t>
      </w:r>
      <w:r w:rsidR="00525B8A">
        <w:t xml:space="preserve"> to be forgiven </w:t>
      </w:r>
      <w:r w:rsidR="00EA57B8">
        <w:t xml:space="preserve">of our sins </w:t>
      </w:r>
      <w:r w:rsidR="00525B8A">
        <w:t>if we are holding on to our grudges</w:t>
      </w:r>
      <w:r w:rsidR="00EA57B8">
        <w:t>?</w:t>
      </w:r>
      <w:r w:rsidR="00525B8A">
        <w:t xml:space="preserve">  As Jesus makes clear in Matthew 6:15, </w:t>
      </w:r>
      <w:r w:rsidR="00525B8A">
        <w:rPr>
          <w:i/>
        </w:rPr>
        <w:t>“But if you do not forgive others their sins, your Father will not forgive your sins.”</w:t>
      </w:r>
      <w:r w:rsidR="00525B8A">
        <w:t xml:space="preserve">  </w:t>
      </w:r>
      <w:r w:rsidR="00EA57B8">
        <w:t>A forgiving spirit is evidence that we have received God’s gr</w:t>
      </w:r>
      <w:r w:rsidR="00F67C3F">
        <w:t xml:space="preserve">ace in Jesus.  It shows that </w:t>
      </w:r>
      <w:r w:rsidR="00EA57B8">
        <w:t xml:space="preserve">our </w:t>
      </w:r>
      <w:r w:rsidR="00F67C3F">
        <w:t>hearts are right with God and h</w:t>
      </w:r>
      <w:r w:rsidR="00EA57B8">
        <w:t>e will be quick to hear all our petitions.  But a guilty conscience full of hatred grieves God’s heart and cannot act in faith.  God will close his ears to us, no matter how hard we plead.  Someone may pray, “Lord, please forgive me for this one sexual sin I committed.”  God may respond, “After you gossiped about Meghan’s sins last week?  You must first forgive her from your heart.”  S</w:t>
      </w:r>
      <w:r w:rsidR="00F67C3F">
        <w:t>omeone else might plead</w:t>
      </w:r>
      <w:r w:rsidR="00EA57B8">
        <w:t xml:space="preserve">, “Lord, please help me to earn all A’s this semester so I can get into grad school!”  God may respond, “I can’t hear </w:t>
      </w:r>
      <w:proofErr w:type="gramStart"/>
      <w:r w:rsidR="00EA57B8">
        <w:t>your</w:t>
      </w:r>
      <w:proofErr w:type="gramEnd"/>
      <w:r w:rsidR="00EA57B8">
        <w:t xml:space="preserve"> over the piercing sound of your </w:t>
      </w:r>
      <w:proofErr w:type="spellStart"/>
      <w:r w:rsidR="00EA57B8">
        <w:t>unforgiveness</w:t>
      </w:r>
      <w:proofErr w:type="spellEnd"/>
      <w:r w:rsidR="00EA57B8">
        <w:t xml:space="preserve"> towards Jonathon.  First be reconciled to your brother, then come back with your request.”</w:t>
      </w:r>
    </w:p>
    <w:p w:rsidR="00EA57B8" w:rsidRDefault="00EA57B8" w:rsidP="00EA57B8">
      <w:pPr>
        <w:spacing w:after="240" w:line="276" w:lineRule="auto"/>
      </w:pPr>
      <w:r>
        <w:tab/>
        <w:t xml:space="preserve">However, forgiving others might seem like an immoveable mountain in its own right.  How can we forgive those who have </w:t>
      </w:r>
      <w:r w:rsidR="006232D6">
        <w:t>unjustly wronged us</w:t>
      </w:r>
      <w:r>
        <w:t>?  It is impossible u</w:t>
      </w:r>
      <w:r w:rsidR="006232D6">
        <w:t>nder our own strength; but it’</w:t>
      </w:r>
      <w:r>
        <w:t xml:space="preserve">s possible when we remember the example of our Lord Jesus by faith.  When we remember the one who prayed on the cross, </w:t>
      </w:r>
      <w:r>
        <w:rPr>
          <w:i/>
        </w:rPr>
        <w:t>“Father, forgive them, for they do not know what they are doing” (Lk 23:34a)</w:t>
      </w:r>
      <w:r>
        <w:t xml:space="preserve">, </w:t>
      </w:r>
      <w:r w:rsidR="006232D6">
        <w:t>we’re reminded that no sin against us could ever be too great.  Jesus, who paid the price for all of our sins in full, demands that we freely forgive, just as we were freely forgiven.  A heart clean of hatred enjoys assurance of its own forgiveness, right relationships with others, and most importantly, unhindered fellowship with the Father.</w:t>
      </w:r>
    </w:p>
    <w:p w:rsidR="006232D6" w:rsidRDefault="008B2B5A" w:rsidP="00EA57B8">
      <w:pPr>
        <w:spacing w:after="240" w:line="276" w:lineRule="auto"/>
      </w:pPr>
      <w:r>
        <w:tab/>
        <w:t>It’s almost impossible to talk</w:t>
      </w:r>
      <w:r w:rsidR="006232D6">
        <w:t xml:space="preserve"> </w:t>
      </w:r>
      <w:r w:rsidR="00C45067">
        <w:t>about faith-filled prayer without being</w:t>
      </w:r>
      <w:r>
        <w:t xml:space="preserve"> reminded of </w:t>
      </w:r>
      <w:r w:rsidR="006232D6">
        <w:t xml:space="preserve">George Mueller.  </w:t>
      </w:r>
      <w:r>
        <w:t>Mr. Mueller was born in Prussia in 1805.  Th</w:t>
      </w:r>
      <w:r w:rsidR="00C45067">
        <w:t>ough</w:t>
      </w:r>
      <w:r>
        <w:t xml:space="preserve"> he did many amazing things for the Lord</w:t>
      </w:r>
      <w:r w:rsidR="00C45067">
        <w:t xml:space="preserve"> during his 63 years of ministry work</w:t>
      </w:r>
      <w:r>
        <w:t xml:space="preserve">, he is perhaps </w:t>
      </w:r>
      <w:r w:rsidR="00F67C3F">
        <w:t xml:space="preserve">best </w:t>
      </w:r>
      <w:r>
        <w:t>remembered for his efforts to feed and shelter over 10,000 orphans</w:t>
      </w:r>
      <w:r w:rsidR="001C1A99">
        <w:t>.  Mueller raised over 7</w:t>
      </w:r>
      <w:r w:rsidR="00C45067">
        <w:t xml:space="preserve"> million dollars </w:t>
      </w:r>
      <w:r w:rsidR="001C1A99">
        <w:t xml:space="preserve">(over 100 million dollars in today’s currency) </w:t>
      </w:r>
      <w:r w:rsidR="00C45067">
        <w:t>in his lifetime for his orphans.  The shocking part?  He never asked even a singl</w:t>
      </w:r>
      <w:r w:rsidR="001C1A99">
        <w:t>e person for any of it!</w:t>
      </w:r>
      <w:r w:rsidR="00C45067">
        <w:t xml:space="preserve">  Not a dime.  Mueller brought every request to God with the simple principle, “If we believe, we shall receive.”  The following story comes from a captain of a ship whose life was forever changed by his encounter with Mueller.</w:t>
      </w:r>
    </w:p>
    <w:p w:rsidR="00BA0B21" w:rsidRDefault="00C45067" w:rsidP="00BA0B21">
      <w:pPr>
        <w:spacing w:after="240" w:line="276" w:lineRule="auto"/>
        <w:ind w:left="360"/>
      </w:pPr>
      <w:r>
        <w:t xml:space="preserve">Mueller tapped the man on the shoulder and said, </w:t>
      </w:r>
      <w:r w:rsidR="00BA0B21">
        <w:t>“</w:t>
      </w:r>
      <w:r w:rsidR="00BA0B21" w:rsidRPr="00BA0B21">
        <w:t>Captain, I have come to tell you I must be i</w:t>
      </w:r>
      <w:r w:rsidR="00BA0B21">
        <w:t>n Quebec by Saturday afternoon.”  “It is impossible,”</w:t>
      </w:r>
      <w:r w:rsidR="00BA0B21" w:rsidRPr="00BA0B21">
        <w:t xml:space="preserve"> said the captain.</w:t>
      </w:r>
      <w:r w:rsidR="00BA0B21">
        <w:t xml:space="preserve">  “</w:t>
      </w:r>
      <w:r w:rsidR="00BA0B21" w:rsidRPr="00BA0B21">
        <w:t>Very well,</w:t>
      </w:r>
      <w:r w:rsidR="00BA0B21">
        <w:t>” said Mueller, “</w:t>
      </w:r>
      <w:r w:rsidR="00BA0B21" w:rsidRPr="00BA0B21">
        <w:t>if your ship cannot take me</w:t>
      </w:r>
      <w:r w:rsidR="00BA0B21">
        <w:t>, God will find some other way—</w:t>
      </w:r>
      <w:r w:rsidR="00BA0B21" w:rsidRPr="00BA0B21">
        <w:t>I have never broken an engagement for 52 years.</w:t>
      </w:r>
      <w:r w:rsidR="009E4A61">
        <w:t xml:space="preserve"> </w:t>
      </w:r>
      <w:r w:rsidR="00BA0B21" w:rsidRPr="00BA0B21">
        <w:t xml:space="preserve"> Let us go dow</w:t>
      </w:r>
      <w:r w:rsidR="009E4A61">
        <w:t xml:space="preserve">n into the chart-room and pray.”  </w:t>
      </w:r>
      <w:r w:rsidR="00E915C0">
        <w:t>The c</w:t>
      </w:r>
      <w:r w:rsidR="00BA0B21" w:rsidRPr="00BA0B21">
        <w:t xml:space="preserve">aptain wondered which lunatic </w:t>
      </w:r>
      <w:r w:rsidR="009E4A61">
        <w:t>asylum Mueller had come from.  “Mr. Mueller,” he said, “</w:t>
      </w:r>
      <w:r w:rsidR="00BA0B21" w:rsidRPr="00BA0B21">
        <w:t xml:space="preserve">do </w:t>
      </w:r>
      <w:r w:rsidR="009E4A61">
        <w:t>you know how dense this fog is?”  “</w:t>
      </w:r>
      <w:r w:rsidR="00BA0B21" w:rsidRPr="00BA0B21">
        <w:t>No, my eye is not on the density of the fog, but on the living God, who controls</w:t>
      </w:r>
      <w:r w:rsidR="009E4A61">
        <w:t xml:space="preserve"> every circumstance of my life.”  </w:t>
      </w:r>
      <w:r w:rsidR="00BA0B21" w:rsidRPr="00BA0B21">
        <w:t xml:space="preserve">Mueller then knelt down and prayed simply. </w:t>
      </w:r>
      <w:r w:rsidR="009E4A61">
        <w:t xml:space="preserve"> </w:t>
      </w:r>
      <w:r w:rsidR="00BA0B21" w:rsidRPr="00BA0B21">
        <w:t>When he had finished the captain was about to pray, but Mueller put his hand on his s</w:t>
      </w:r>
      <w:r w:rsidR="009E4A61">
        <w:t>houlder, and told him not to.  “</w:t>
      </w:r>
      <w:r w:rsidR="00BA0B21" w:rsidRPr="00BA0B21">
        <w:t>First,</w:t>
      </w:r>
      <w:r w:rsidR="009E4A61">
        <w:t xml:space="preserve"> you do not believe He will;</w:t>
      </w:r>
      <w:r w:rsidR="00BA0B21" w:rsidRPr="00BA0B21">
        <w:t xml:space="preserve"> and second, I believe He has, and there is no need wha</w:t>
      </w:r>
      <w:r w:rsidR="009E4A61">
        <w:t xml:space="preserve">tever for you to pray about it.”  </w:t>
      </w:r>
      <w:r>
        <w:t xml:space="preserve">The </w:t>
      </w:r>
      <w:r w:rsidR="00E915C0">
        <w:t>c</w:t>
      </w:r>
      <w:r w:rsidR="00BA0B21" w:rsidRPr="00BA0B21">
        <w:t>aptain lo</w:t>
      </w:r>
      <w:r w:rsidR="009E4A61">
        <w:t>oked at Mueller in amazement.  “Captain,”</w:t>
      </w:r>
      <w:r w:rsidR="00BA0B21" w:rsidRPr="00BA0B21">
        <w:t xml:space="preserve"> he continued, I have known my Lord for 52 years, and there has never been a single day that I have failed to get an audience with the King.</w:t>
      </w:r>
      <w:r w:rsidR="00E915C0">
        <w:t xml:space="preserve">  Get up, c</w:t>
      </w:r>
      <w:r w:rsidR="00BA0B21" w:rsidRPr="00BA0B21">
        <w:t xml:space="preserve">aptain, and open the door, </w:t>
      </w:r>
      <w:r w:rsidR="00BA0B21" w:rsidRPr="009E4A61">
        <w:t>and </w:t>
      </w:r>
      <w:r w:rsidR="00BA0B21" w:rsidRPr="009E4A61">
        <w:rPr>
          <w:bCs/>
        </w:rPr>
        <w:t>you will find</w:t>
      </w:r>
      <w:r w:rsidR="009E4A61">
        <w:t xml:space="preserve"> the fog is gone.”  </w:t>
      </w:r>
      <w:r w:rsidR="00BA0B21" w:rsidRPr="00BA0B21">
        <w:t xml:space="preserve">The captain walked across to the door and opened it. </w:t>
      </w:r>
      <w:r w:rsidR="009E4A61">
        <w:t xml:space="preserve"> </w:t>
      </w:r>
      <w:r w:rsidR="008C0385">
        <w:t>The fog had lifted.  He became a Christian shortly afterwards.</w:t>
      </w:r>
    </w:p>
    <w:p w:rsidR="00BA0B21" w:rsidRDefault="00E915C0" w:rsidP="00BA0B21">
      <w:pPr>
        <w:spacing w:after="240" w:line="276" w:lineRule="auto"/>
      </w:pPr>
      <w:r>
        <w:t xml:space="preserve">This is just one of many such stories from Mueller’s life.  Based on the detailed prayer journal he kept, Mueller </w:t>
      </w:r>
      <w:r w:rsidR="00E51C2F">
        <w:t>later testified to</w:t>
      </w:r>
      <w:r>
        <w:t xml:space="preserve"> </w:t>
      </w:r>
      <w:r w:rsidR="008F4412">
        <w:t xml:space="preserve">receiving God’s answer to </w:t>
      </w:r>
      <w:r>
        <w:t xml:space="preserve">50,000 </w:t>
      </w:r>
      <w:r w:rsidR="008F4412">
        <w:t xml:space="preserve">prayers </w:t>
      </w:r>
      <w:r>
        <w:t>during his lifetime!</w:t>
      </w:r>
    </w:p>
    <w:p w:rsidR="007325E8" w:rsidRPr="008F4412" w:rsidRDefault="00E915C0" w:rsidP="008F4412">
      <w:pPr>
        <w:spacing w:after="240" w:line="276" w:lineRule="auto"/>
      </w:pPr>
      <w:r>
        <w:tab/>
        <w:t xml:space="preserve">What about you?  Do you agree that if you believe, you </w:t>
      </w:r>
      <w:r w:rsidR="00DB5770">
        <w:t xml:space="preserve">too </w:t>
      </w:r>
      <w:r>
        <w:t xml:space="preserve">shall receive?  What then can you </w:t>
      </w:r>
      <w:r w:rsidR="00AB5EB9">
        <w:t xml:space="preserve">start </w:t>
      </w:r>
      <w:r>
        <w:t>pray</w:t>
      </w:r>
      <w:r w:rsidR="00AB5EB9">
        <w:t>ing</w:t>
      </w:r>
      <w:r>
        <w:t xml:space="preserve"> for with greater urgency?  </w:t>
      </w:r>
      <w:r w:rsidR="00B82B15">
        <w:t xml:space="preserve">What promise of God can you claim right now?  </w:t>
      </w:r>
      <w:r w:rsidR="00AB5EB9">
        <w:t>Remember, the real issue is not the size of your mountain</w:t>
      </w:r>
      <w:r w:rsidR="00496CDF">
        <w:t>s</w:t>
      </w:r>
      <w:r w:rsidR="00AB5EB9">
        <w:t xml:space="preserve"> but the size of your God.  </w:t>
      </w:r>
      <w:r w:rsidR="00B82B15">
        <w:t>The secret to a spiritually powerful life</w:t>
      </w:r>
      <w:r w:rsidR="00BA0B21">
        <w:t xml:space="preserve"> is summed up in 4 simple words: </w:t>
      </w:r>
      <w:r w:rsidR="00BA0B21" w:rsidRPr="008F4412">
        <w:rPr>
          <w:b/>
          <w:i/>
        </w:rPr>
        <w:t>“Have faith in God.”</w:t>
      </w:r>
    </w:p>
    <w:sectPr w:rsidR="007325E8" w:rsidRPr="008F4412" w:rsidSect="00890E0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C9C" w:rsidRDefault="00C61C9C" w:rsidP="00FD249E">
      <w:r>
        <w:separator/>
      </w:r>
    </w:p>
  </w:endnote>
  <w:endnote w:type="continuationSeparator" w:id="0">
    <w:p w:rsidR="00C61C9C" w:rsidRDefault="00C61C9C" w:rsidP="00FD2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768723"/>
      <w:docPartObj>
        <w:docPartGallery w:val="Page Numbers (Bottom of Page)"/>
        <w:docPartUnique/>
      </w:docPartObj>
    </w:sdtPr>
    <w:sdtEndPr/>
    <w:sdtContent>
      <w:p w:rsidR="00496CDF" w:rsidRDefault="00496CDF">
        <w:pPr>
          <w:pStyle w:val="Footer"/>
          <w:jc w:val="right"/>
        </w:pPr>
        <w:r>
          <w:fldChar w:fldCharType="begin"/>
        </w:r>
        <w:r>
          <w:instrText xml:space="preserve"> PAGE   \* MERGEFORMAT </w:instrText>
        </w:r>
        <w:r>
          <w:fldChar w:fldCharType="separate"/>
        </w:r>
        <w:r w:rsidR="0055256D">
          <w:rPr>
            <w:noProof/>
          </w:rPr>
          <w:t>6</w:t>
        </w:r>
        <w:r>
          <w:rPr>
            <w:noProof/>
          </w:rPr>
          <w:fldChar w:fldCharType="end"/>
        </w:r>
      </w:p>
    </w:sdtContent>
  </w:sdt>
  <w:p w:rsidR="00496CDF" w:rsidRDefault="00496C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C9C" w:rsidRDefault="00C61C9C" w:rsidP="00FD249E">
      <w:r>
        <w:separator/>
      </w:r>
    </w:p>
  </w:footnote>
  <w:footnote w:type="continuationSeparator" w:id="0">
    <w:p w:rsidR="00C61C9C" w:rsidRDefault="00C61C9C" w:rsidP="00FD24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E25"/>
    <w:multiLevelType w:val="hybridMultilevel"/>
    <w:tmpl w:val="9FBC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452E9"/>
    <w:multiLevelType w:val="hybridMultilevel"/>
    <w:tmpl w:val="F7BC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B06BA"/>
    <w:multiLevelType w:val="hybridMultilevel"/>
    <w:tmpl w:val="9504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90FAB"/>
    <w:multiLevelType w:val="hybridMultilevel"/>
    <w:tmpl w:val="93FC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86142"/>
    <w:multiLevelType w:val="hybridMultilevel"/>
    <w:tmpl w:val="F616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76D27"/>
    <w:multiLevelType w:val="hybridMultilevel"/>
    <w:tmpl w:val="7D78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C4BA4"/>
    <w:multiLevelType w:val="hybridMultilevel"/>
    <w:tmpl w:val="3CF2765E"/>
    <w:lvl w:ilvl="0" w:tplc="880236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082C5A"/>
    <w:multiLevelType w:val="hybridMultilevel"/>
    <w:tmpl w:val="C898F0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7D4998"/>
    <w:multiLevelType w:val="hybridMultilevel"/>
    <w:tmpl w:val="0748B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E5079E"/>
    <w:multiLevelType w:val="hybridMultilevel"/>
    <w:tmpl w:val="BA1A2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47E1E"/>
    <w:multiLevelType w:val="hybridMultilevel"/>
    <w:tmpl w:val="152C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4"/>
  </w:num>
  <w:num w:numId="5">
    <w:abstractNumId w:val="10"/>
  </w:num>
  <w:num w:numId="6">
    <w:abstractNumId w:val="5"/>
  </w:num>
  <w:num w:numId="7">
    <w:abstractNumId w:val="8"/>
  </w:num>
  <w:num w:numId="8">
    <w:abstractNumId w:val="3"/>
  </w:num>
  <w:num w:numId="9">
    <w:abstractNumId w:val="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6ED"/>
    <w:rsid w:val="00003DE4"/>
    <w:rsid w:val="000050D6"/>
    <w:rsid w:val="00007DCA"/>
    <w:rsid w:val="0001252E"/>
    <w:rsid w:val="000223CF"/>
    <w:rsid w:val="00026A05"/>
    <w:rsid w:val="00030666"/>
    <w:rsid w:val="00034594"/>
    <w:rsid w:val="00037E64"/>
    <w:rsid w:val="000423D2"/>
    <w:rsid w:val="00054E86"/>
    <w:rsid w:val="000556C0"/>
    <w:rsid w:val="00060936"/>
    <w:rsid w:val="00060F36"/>
    <w:rsid w:val="00061000"/>
    <w:rsid w:val="000648AE"/>
    <w:rsid w:val="0006546B"/>
    <w:rsid w:val="000702A7"/>
    <w:rsid w:val="00070CFF"/>
    <w:rsid w:val="000710B6"/>
    <w:rsid w:val="00072265"/>
    <w:rsid w:val="0007263D"/>
    <w:rsid w:val="00073B14"/>
    <w:rsid w:val="00075B53"/>
    <w:rsid w:val="00083CE4"/>
    <w:rsid w:val="000955B1"/>
    <w:rsid w:val="000967F7"/>
    <w:rsid w:val="000A1646"/>
    <w:rsid w:val="000A5FA9"/>
    <w:rsid w:val="000A76D8"/>
    <w:rsid w:val="000D7889"/>
    <w:rsid w:val="000E2A01"/>
    <w:rsid w:val="000E538D"/>
    <w:rsid w:val="000F211D"/>
    <w:rsid w:val="000F212F"/>
    <w:rsid w:val="000F6F31"/>
    <w:rsid w:val="001179B8"/>
    <w:rsid w:val="00124D44"/>
    <w:rsid w:val="0012746E"/>
    <w:rsid w:val="00134207"/>
    <w:rsid w:val="001432CD"/>
    <w:rsid w:val="001525E8"/>
    <w:rsid w:val="00160235"/>
    <w:rsid w:val="00160718"/>
    <w:rsid w:val="00166664"/>
    <w:rsid w:val="0018150A"/>
    <w:rsid w:val="001838BA"/>
    <w:rsid w:val="00184300"/>
    <w:rsid w:val="0018449F"/>
    <w:rsid w:val="001871EC"/>
    <w:rsid w:val="00191B27"/>
    <w:rsid w:val="00191F26"/>
    <w:rsid w:val="0019282E"/>
    <w:rsid w:val="0019638F"/>
    <w:rsid w:val="00197112"/>
    <w:rsid w:val="001A76EA"/>
    <w:rsid w:val="001A79E5"/>
    <w:rsid w:val="001B08D5"/>
    <w:rsid w:val="001B4768"/>
    <w:rsid w:val="001C1A99"/>
    <w:rsid w:val="001C1BA0"/>
    <w:rsid w:val="001C446B"/>
    <w:rsid w:val="001C4486"/>
    <w:rsid w:val="001C4F94"/>
    <w:rsid w:val="001D1209"/>
    <w:rsid w:val="001D3272"/>
    <w:rsid w:val="001E40D5"/>
    <w:rsid w:val="001E447E"/>
    <w:rsid w:val="001E4754"/>
    <w:rsid w:val="001E478C"/>
    <w:rsid w:val="001F5806"/>
    <w:rsid w:val="001F5BF7"/>
    <w:rsid w:val="00213A7E"/>
    <w:rsid w:val="00221A13"/>
    <w:rsid w:val="00223BEC"/>
    <w:rsid w:val="00224EE8"/>
    <w:rsid w:val="002270F4"/>
    <w:rsid w:val="00241BD6"/>
    <w:rsid w:val="00243C6C"/>
    <w:rsid w:val="00244CF5"/>
    <w:rsid w:val="002471E3"/>
    <w:rsid w:val="00251896"/>
    <w:rsid w:val="00252E4C"/>
    <w:rsid w:val="00253AD5"/>
    <w:rsid w:val="00262165"/>
    <w:rsid w:val="00263D12"/>
    <w:rsid w:val="002650D7"/>
    <w:rsid w:val="00275480"/>
    <w:rsid w:val="0027625B"/>
    <w:rsid w:val="00282EE6"/>
    <w:rsid w:val="002872D2"/>
    <w:rsid w:val="00290CD3"/>
    <w:rsid w:val="0029432C"/>
    <w:rsid w:val="00294508"/>
    <w:rsid w:val="00295530"/>
    <w:rsid w:val="002A20C5"/>
    <w:rsid w:val="002A273B"/>
    <w:rsid w:val="002B3CD6"/>
    <w:rsid w:val="002B6C8C"/>
    <w:rsid w:val="002C7630"/>
    <w:rsid w:val="002D55D1"/>
    <w:rsid w:val="002D5E94"/>
    <w:rsid w:val="002E3BC8"/>
    <w:rsid w:val="002F0A9A"/>
    <w:rsid w:val="002F724A"/>
    <w:rsid w:val="002F7F31"/>
    <w:rsid w:val="00303ADA"/>
    <w:rsid w:val="0030667A"/>
    <w:rsid w:val="003071D6"/>
    <w:rsid w:val="00311DC7"/>
    <w:rsid w:val="00312216"/>
    <w:rsid w:val="00313678"/>
    <w:rsid w:val="0031561D"/>
    <w:rsid w:val="00317F5D"/>
    <w:rsid w:val="003206ED"/>
    <w:rsid w:val="003218CF"/>
    <w:rsid w:val="00321B7C"/>
    <w:rsid w:val="00322297"/>
    <w:rsid w:val="00340546"/>
    <w:rsid w:val="0034363E"/>
    <w:rsid w:val="00344AE1"/>
    <w:rsid w:val="00345C23"/>
    <w:rsid w:val="003510AB"/>
    <w:rsid w:val="00356426"/>
    <w:rsid w:val="00360B78"/>
    <w:rsid w:val="00364047"/>
    <w:rsid w:val="00365F8F"/>
    <w:rsid w:val="003710BB"/>
    <w:rsid w:val="00374D8D"/>
    <w:rsid w:val="00375F60"/>
    <w:rsid w:val="00377379"/>
    <w:rsid w:val="00385CF6"/>
    <w:rsid w:val="0039127E"/>
    <w:rsid w:val="003959BF"/>
    <w:rsid w:val="003A22E7"/>
    <w:rsid w:val="003A3837"/>
    <w:rsid w:val="003B6CBF"/>
    <w:rsid w:val="003C5440"/>
    <w:rsid w:val="003C6DCD"/>
    <w:rsid w:val="003D7DAC"/>
    <w:rsid w:val="003E5819"/>
    <w:rsid w:val="003F36D2"/>
    <w:rsid w:val="003F3852"/>
    <w:rsid w:val="003F4374"/>
    <w:rsid w:val="00402C85"/>
    <w:rsid w:val="004031C5"/>
    <w:rsid w:val="00403371"/>
    <w:rsid w:val="00406B27"/>
    <w:rsid w:val="004103A8"/>
    <w:rsid w:val="0041369C"/>
    <w:rsid w:val="0041380B"/>
    <w:rsid w:val="004208A1"/>
    <w:rsid w:val="004261AE"/>
    <w:rsid w:val="00426204"/>
    <w:rsid w:val="004300C2"/>
    <w:rsid w:val="004308A5"/>
    <w:rsid w:val="00433E0C"/>
    <w:rsid w:val="00433F3C"/>
    <w:rsid w:val="004346C9"/>
    <w:rsid w:val="004419DE"/>
    <w:rsid w:val="00446C46"/>
    <w:rsid w:val="0045349B"/>
    <w:rsid w:val="004538E0"/>
    <w:rsid w:val="00454ED5"/>
    <w:rsid w:val="0045659D"/>
    <w:rsid w:val="004602B7"/>
    <w:rsid w:val="00471D2A"/>
    <w:rsid w:val="00476F14"/>
    <w:rsid w:val="004806EC"/>
    <w:rsid w:val="00487276"/>
    <w:rsid w:val="00490A9B"/>
    <w:rsid w:val="004939C4"/>
    <w:rsid w:val="00496CDF"/>
    <w:rsid w:val="004A1F1E"/>
    <w:rsid w:val="004A3678"/>
    <w:rsid w:val="004B3F46"/>
    <w:rsid w:val="004B47A9"/>
    <w:rsid w:val="004B70F9"/>
    <w:rsid w:val="004B7312"/>
    <w:rsid w:val="004C765F"/>
    <w:rsid w:val="004D0DDD"/>
    <w:rsid w:val="004D2100"/>
    <w:rsid w:val="004D6630"/>
    <w:rsid w:val="004E45A8"/>
    <w:rsid w:val="004E4FBC"/>
    <w:rsid w:val="004E567F"/>
    <w:rsid w:val="004F0C60"/>
    <w:rsid w:val="004F1E18"/>
    <w:rsid w:val="004F549F"/>
    <w:rsid w:val="0050035E"/>
    <w:rsid w:val="005032D6"/>
    <w:rsid w:val="00505D20"/>
    <w:rsid w:val="005166FB"/>
    <w:rsid w:val="00522800"/>
    <w:rsid w:val="005255E5"/>
    <w:rsid w:val="00525B8A"/>
    <w:rsid w:val="00530548"/>
    <w:rsid w:val="0053681B"/>
    <w:rsid w:val="005511A9"/>
    <w:rsid w:val="0055256D"/>
    <w:rsid w:val="005549C1"/>
    <w:rsid w:val="00556219"/>
    <w:rsid w:val="00561CAF"/>
    <w:rsid w:val="005625F3"/>
    <w:rsid w:val="00562872"/>
    <w:rsid w:val="00563B6E"/>
    <w:rsid w:val="00563CEE"/>
    <w:rsid w:val="00565604"/>
    <w:rsid w:val="00567342"/>
    <w:rsid w:val="00572F2F"/>
    <w:rsid w:val="005734D2"/>
    <w:rsid w:val="00577FC2"/>
    <w:rsid w:val="0059191E"/>
    <w:rsid w:val="005961BA"/>
    <w:rsid w:val="005A0405"/>
    <w:rsid w:val="005A2DA8"/>
    <w:rsid w:val="005B3F1E"/>
    <w:rsid w:val="005C7BFB"/>
    <w:rsid w:val="005D3657"/>
    <w:rsid w:val="005D6819"/>
    <w:rsid w:val="005E3DDD"/>
    <w:rsid w:val="005F0436"/>
    <w:rsid w:val="006004BE"/>
    <w:rsid w:val="00601741"/>
    <w:rsid w:val="00605E14"/>
    <w:rsid w:val="00606051"/>
    <w:rsid w:val="00614CD6"/>
    <w:rsid w:val="00622B7F"/>
    <w:rsid w:val="006232D6"/>
    <w:rsid w:val="00637146"/>
    <w:rsid w:val="00641A7E"/>
    <w:rsid w:val="00643815"/>
    <w:rsid w:val="00644755"/>
    <w:rsid w:val="00652EEE"/>
    <w:rsid w:val="0065358B"/>
    <w:rsid w:val="00655414"/>
    <w:rsid w:val="00660677"/>
    <w:rsid w:val="00660944"/>
    <w:rsid w:val="00660B9B"/>
    <w:rsid w:val="00661213"/>
    <w:rsid w:val="006631A9"/>
    <w:rsid w:val="00672BCD"/>
    <w:rsid w:val="0068107E"/>
    <w:rsid w:val="00682EE9"/>
    <w:rsid w:val="006A3596"/>
    <w:rsid w:val="006B3833"/>
    <w:rsid w:val="006B606C"/>
    <w:rsid w:val="006C6EEC"/>
    <w:rsid w:val="006D1C8E"/>
    <w:rsid w:val="006D6126"/>
    <w:rsid w:val="006D61AB"/>
    <w:rsid w:val="006D7BA8"/>
    <w:rsid w:val="006E0BC0"/>
    <w:rsid w:val="006E5BD6"/>
    <w:rsid w:val="006F401B"/>
    <w:rsid w:val="006F4585"/>
    <w:rsid w:val="00702117"/>
    <w:rsid w:val="00702815"/>
    <w:rsid w:val="007130FC"/>
    <w:rsid w:val="00720FB7"/>
    <w:rsid w:val="007325E8"/>
    <w:rsid w:val="00740BF0"/>
    <w:rsid w:val="007434E1"/>
    <w:rsid w:val="00750B4C"/>
    <w:rsid w:val="00761CFF"/>
    <w:rsid w:val="0076574E"/>
    <w:rsid w:val="007758AB"/>
    <w:rsid w:val="00777B4B"/>
    <w:rsid w:val="00777D38"/>
    <w:rsid w:val="007908A5"/>
    <w:rsid w:val="007941F1"/>
    <w:rsid w:val="00794B78"/>
    <w:rsid w:val="0079726A"/>
    <w:rsid w:val="007A021D"/>
    <w:rsid w:val="007A0B88"/>
    <w:rsid w:val="007A3AA4"/>
    <w:rsid w:val="007A713C"/>
    <w:rsid w:val="007B62DD"/>
    <w:rsid w:val="007D134D"/>
    <w:rsid w:val="007D63E4"/>
    <w:rsid w:val="007D7883"/>
    <w:rsid w:val="007E1B5B"/>
    <w:rsid w:val="007E4600"/>
    <w:rsid w:val="007E773C"/>
    <w:rsid w:val="007F370A"/>
    <w:rsid w:val="007F3782"/>
    <w:rsid w:val="00801A3A"/>
    <w:rsid w:val="008074A3"/>
    <w:rsid w:val="00810BDC"/>
    <w:rsid w:val="00813B1B"/>
    <w:rsid w:val="00816372"/>
    <w:rsid w:val="00817182"/>
    <w:rsid w:val="008211D0"/>
    <w:rsid w:val="00825DB7"/>
    <w:rsid w:val="00832454"/>
    <w:rsid w:val="00836C57"/>
    <w:rsid w:val="00836E62"/>
    <w:rsid w:val="00845061"/>
    <w:rsid w:val="0084653E"/>
    <w:rsid w:val="0085204D"/>
    <w:rsid w:val="008549B9"/>
    <w:rsid w:val="00866D1C"/>
    <w:rsid w:val="00871601"/>
    <w:rsid w:val="00874D85"/>
    <w:rsid w:val="0088243C"/>
    <w:rsid w:val="00884B7A"/>
    <w:rsid w:val="00890E03"/>
    <w:rsid w:val="008924E2"/>
    <w:rsid w:val="00896771"/>
    <w:rsid w:val="00897658"/>
    <w:rsid w:val="008979C3"/>
    <w:rsid w:val="008A1509"/>
    <w:rsid w:val="008A64E3"/>
    <w:rsid w:val="008A6F0A"/>
    <w:rsid w:val="008B1EA4"/>
    <w:rsid w:val="008B2B5A"/>
    <w:rsid w:val="008B2C7C"/>
    <w:rsid w:val="008B5F99"/>
    <w:rsid w:val="008B6687"/>
    <w:rsid w:val="008B6DAD"/>
    <w:rsid w:val="008C0385"/>
    <w:rsid w:val="008C0AF0"/>
    <w:rsid w:val="008D6C6C"/>
    <w:rsid w:val="008E469F"/>
    <w:rsid w:val="008F4412"/>
    <w:rsid w:val="008F4DEC"/>
    <w:rsid w:val="009062CD"/>
    <w:rsid w:val="00906588"/>
    <w:rsid w:val="0091791B"/>
    <w:rsid w:val="00917BFF"/>
    <w:rsid w:val="00930E70"/>
    <w:rsid w:val="009353C8"/>
    <w:rsid w:val="0094031F"/>
    <w:rsid w:val="00940BCE"/>
    <w:rsid w:val="0094341B"/>
    <w:rsid w:val="009501FC"/>
    <w:rsid w:val="009555FE"/>
    <w:rsid w:val="00955FDE"/>
    <w:rsid w:val="00957F27"/>
    <w:rsid w:val="00962067"/>
    <w:rsid w:val="00974644"/>
    <w:rsid w:val="00995322"/>
    <w:rsid w:val="009B1F0E"/>
    <w:rsid w:val="009B46C0"/>
    <w:rsid w:val="009B6250"/>
    <w:rsid w:val="009C6B1F"/>
    <w:rsid w:val="009D575D"/>
    <w:rsid w:val="009D6857"/>
    <w:rsid w:val="009E3E0F"/>
    <w:rsid w:val="009E4636"/>
    <w:rsid w:val="009E4A61"/>
    <w:rsid w:val="009E628C"/>
    <w:rsid w:val="009E7D25"/>
    <w:rsid w:val="009F106A"/>
    <w:rsid w:val="009F4ACA"/>
    <w:rsid w:val="009F6600"/>
    <w:rsid w:val="00A01221"/>
    <w:rsid w:val="00A026A2"/>
    <w:rsid w:val="00A0517B"/>
    <w:rsid w:val="00A05570"/>
    <w:rsid w:val="00A05D5F"/>
    <w:rsid w:val="00A1008C"/>
    <w:rsid w:val="00A16187"/>
    <w:rsid w:val="00A21B87"/>
    <w:rsid w:val="00A22A47"/>
    <w:rsid w:val="00A25144"/>
    <w:rsid w:val="00A256B4"/>
    <w:rsid w:val="00A269F8"/>
    <w:rsid w:val="00A30697"/>
    <w:rsid w:val="00A32CF9"/>
    <w:rsid w:val="00A33541"/>
    <w:rsid w:val="00A4052B"/>
    <w:rsid w:val="00A454AB"/>
    <w:rsid w:val="00A5476B"/>
    <w:rsid w:val="00A57080"/>
    <w:rsid w:val="00A60265"/>
    <w:rsid w:val="00A7049C"/>
    <w:rsid w:val="00A7188A"/>
    <w:rsid w:val="00A71C7B"/>
    <w:rsid w:val="00A74973"/>
    <w:rsid w:val="00A779B7"/>
    <w:rsid w:val="00A8254D"/>
    <w:rsid w:val="00A86213"/>
    <w:rsid w:val="00A86816"/>
    <w:rsid w:val="00A93D80"/>
    <w:rsid w:val="00AA1F87"/>
    <w:rsid w:val="00AA42F1"/>
    <w:rsid w:val="00AB16D9"/>
    <w:rsid w:val="00AB1912"/>
    <w:rsid w:val="00AB5EB9"/>
    <w:rsid w:val="00AC109F"/>
    <w:rsid w:val="00AC26C7"/>
    <w:rsid w:val="00AC4B55"/>
    <w:rsid w:val="00AC650D"/>
    <w:rsid w:val="00AC700D"/>
    <w:rsid w:val="00AD4AD2"/>
    <w:rsid w:val="00AE4999"/>
    <w:rsid w:val="00AF69E2"/>
    <w:rsid w:val="00AF709E"/>
    <w:rsid w:val="00AF724E"/>
    <w:rsid w:val="00B04AB1"/>
    <w:rsid w:val="00B100D6"/>
    <w:rsid w:val="00B111EB"/>
    <w:rsid w:val="00B14775"/>
    <w:rsid w:val="00B15174"/>
    <w:rsid w:val="00B17A28"/>
    <w:rsid w:val="00B2065A"/>
    <w:rsid w:val="00B2108A"/>
    <w:rsid w:val="00B234F9"/>
    <w:rsid w:val="00B2707E"/>
    <w:rsid w:val="00B305A9"/>
    <w:rsid w:val="00B40594"/>
    <w:rsid w:val="00B46AA7"/>
    <w:rsid w:val="00B51E45"/>
    <w:rsid w:val="00B57698"/>
    <w:rsid w:val="00B61810"/>
    <w:rsid w:val="00B671F0"/>
    <w:rsid w:val="00B704A2"/>
    <w:rsid w:val="00B7622E"/>
    <w:rsid w:val="00B7660C"/>
    <w:rsid w:val="00B7789C"/>
    <w:rsid w:val="00B80ABB"/>
    <w:rsid w:val="00B82B15"/>
    <w:rsid w:val="00B909E3"/>
    <w:rsid w:val="00B97692"/>
    <w:rsid w:val="00BA089D"/>
    <w:rsid w:val="00BA0B21"/>
    <w:rsid w:val="00BA0F71"/>
    <w:rsid w:val="00BA1141"/>
    <w:rsid w:val="00BA651C"/>
    <w:rsid w:val="00BA6CEC"/>
    <w:rsid w:val="00BB7AC7"/>
    <w:rsid w:val="00BC0953"/>
    <w:rsid w:val="00BC1264"/>
    <w:rsid w:val="00BC3443"/>
    <w:rsid w:val="00BC6CD1"/>
    <w:rsid w:val="00BD5906"/>
    <w:rsid w:val="00BD7DAD"/>
    <w:rsid w:val="00BE03A9"/>
    <w:rsid w:val="00BE34DB"/>
    <w:rsid w:val="00BF3BBA"/>
    <w:rsid w:val="00C07EC5"/>
    <w:rsid w:val="00C17E4C"/>
    <w:rsid w:val="00C24135"/>
    <w:rsid w:val="00C24321"/>
    <w:rsid w:val="00C252E1"/>
    <w:rsid w:val="00C255E9"/>
    <w:rsid w:val="00C26D89"/>
    <w:rsid w:val="00C311CB"/>
    <w:rsid w:val="00C357F9"/>
    <w:rsid w:val="00C42A25"/>
    <w:rsid w:val="00C45067"/>
    <w:rsid w:val="00C4798D"/>
    <w:rsid w:val="00C60C10"/>
    <w:rsid w:val="00C61C9C"/>
    <w:rsid w:val="00C6443B"/>
    <w:rsid w:val="00C67048"/>
    <w:rsid w:val="00C72626"/>
    <w:rsid w:val="00C87370"/>
    <w:rsid w:val="00C97C8B"/>
    <w:rsid w:val="00CA1639"/>
    <w:rsid w:val="00CA31AD"/>
    <w:rsid w:val="00CC72F8"/>
    <w:rsid w:val="00CD1C37"/>
    <w:rsid w:val="00CD454A"/>
    <w:rsid w:val="00CD7CFB"/>
    <w:rsid w:val="00CD7F59"/>
    <w:rsid w:val="00CE1C53"/>
    <w:rsid w:val="00CE22AE"/>
    <w:rsid w:val="00CF1C23"/>
    <w:rsid w:val="00CF7645"/>
    <w:rsid w:val="00D00115"/>
    <w:rsid w:val="00D07940"/>
    <w:rsid w:val="00D1463E"/>
    <w:rsid w:val="00D157CF"/>
    <w:rsid w:val="00D15FFA"/>
    <w:rsid w:val="00D21EE8"/>
    <w:rsid w:val="00D223DF"/>
    <w:rsid w:val="00D22847"/>
    <w:rsid w:val="00D22A02"/>
    <w:rsid w:val="00D26DA1"/>
    <w:rsid w:val="00D302CF"/>
    <w:rsid w:val="00D322AB"/>
    <w:rsid w:val="00D3475D"/>
    <w:rsid w:val="00D41946"/>
    <w:rsid w:val="00D45114"/>
    <w:rsid w:val="00D51515"/>
    <w:rsid w:val="00D526E9"/>
    <w:rsid w:val="00D56EAE"/>
    <w:rsid w:val="00D651CA"/>
    <w:rsid w:val="00D67B25"/>
    <w:rsid w:val="00D7028F"/>
    <w:rsid w:val="00D7286A"/>
    <w:rsid w:val="00D808FC"/>
    <w:rsid w:val="00D83DBB"/>
    <w:rsid w:val="00D84686"/>
    <w:rsid w:val="00D8474F"/>
    <w:rsid w:val="00D875B2"/>
    <w:rsid w:val="00DB2389"/>
    <w:rsid w:val="00DB5370"/>
    <w:rsid w:val="00DB5770"/>
    <w:rsid w:val="00DC2176"/>
    <w:rsid w:val="00DC5E47"/>
    <w:rsid w:val="00DC6D3C"/>
    <w:rsid w:val="00DD0911"/>
    <w:rsid w:val="00DD1E0C"/>
    <w:rsid w:val="00DD5126"/>
    <w:rsid w:val="00DD5FB4"/>
    <w:rsid w:val="00DE07F6"/>
    <w:rsid w:val="00DE13E4"/>
    <w:rsid w:val="00DF1B11"/>
    <w:rsid w:val="00DF2330"/>
    <w:rsid w:val="00E0028E"/>
    <w:rsid w:val="00E14EAB"/>
    <w:rsid w:val="00E15CFC"/>
    <w:rsid w:val="00E2673B"/>
    <w:rsid w:val="00E26AD5"/>
    <w:rsid w:val="00E2767F"/>
    <w:rsid w:val="00E37622"/>
    <w:rsid w:val="00E42FF5"/>
    <w:rsid w:val="00E4402A"/>
    <w:rsid w:val="00E45A05"/>
    <w:rsid w:val="00E45A3B"/>
    <w:rsid w:val="00E47E4E"/>
    <w:rsid w:val="00E51C2F"/>
    <w:rsid w:val="00E54D19"/>
    <w:rsid w:val="00E65016"/>
    <w:rsid w:val="00E70806"/>
    <w:rsid w:val="00E86C29"/>
    <w:rsid w:val="00E915C0"/>
    <w:rsid w:val="00E953C1"/>
    <w:rsid w:val="00E97677"/>
    <w:rsid w:val="00EA57B8"/>
    <w:rsid w:val="00EB11C0"/>
    <w:rsid w:val="00EB1472"/>
    <w:rsid w:val="00EB3EA0"/>
    <w:rsid w:val="00EB46F2"/>
    <w:rsid w:val="00ED3B89"/>
    <w:rsid w:val="00ED73A7"/>
    <w:rsid w:val="00EE17B1"/>
    <w:rsid w:val="00EE3896"/>
    <w:rsid w:val="00EE540D"/>
    <w:rsid w:val="00EE6901"/>
    <w:rsid w:val="00EF3050"/>
    <w:rsid w:val="00F00715"/>
    <w:rsid w:val="00F05DA8"/>
    <w:rsid w:val="00F12EFF"/>
    <w:rsid w:val="00F13517"/>
    <w:rsid w:val="00F16843"/>
    <w:rsid w:val="00F2437D"/>
    <w:rsid w:val="00F31CE0"/>
    <w:rsid w:val="00F3472E"/>
    <w:rsid w:val="00F423CF"/>
    <w:rsid w:val="00F46DF3"/>
    <w:rsid w:val="00F54F6E"/>
    <w:rsid w:val="00F57444"/>
    <w:rsid w:val="00F67C3F"/>
    <w:rsid w:val="00F67E8E"/>
    <w:rsid w:val="00F70D21"/>
    <w:rsid w:val="00F70F99"/>
    <w:rsid w:val="00F80058"/>
    <w:rsid w:val="00F83E3E"/>
    <w:rsid w:val="00F8400C"/>
    <w:rsid w:val="00F97B95"/>
    <w:rsid w:val="00FA2204"/>
    <w:rsid w:val="00FA3CD1"/>
    <w:rsid w:val="00FA729F"/>
    <w:rsid w:val="00FB1543"/>
    <w:rsid w:val="00FB2021"/>
    <w:rsid w:val="00FB394F"/>
    <w:rsid w:val="00FB3FE6"/>
    <w:rsid w:val="00FB7635"/>
    <w:rsid w:val="00FC0FFF"/>
    <w:rsid w:val="00FD046B"/>
    <w:rsid w:val="00FD23AB"/>
    <w:rsid w:val="00FD249E"/>
    <w:rsid w:val="00FD41CD"/>
    <w:rsid w:val="00FE1748"/>
    <w:rsid w:val="00FE2718"/>
    <w:rsid w:val="00FF5A1D"/>
    <w:rsid w:val="00FF5AB1"/>
    <w:rsid w:val="00FF6E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8AC925-3A71-4935-9BE2-6C2B458A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02A"/>
    <w:pPr>
      <w:spacing w:after="0" w:line="240" w:lineRule="auto"/>
    </w:pPr>
    <w:rPr>
      <w:rFonts w:ascii="Times New Roman" w:eastAsia="Batang" w:hAnsi="Times New Roman"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D249E"/>
    <w:pPr>
      <w:tabs>
        <w:tab w:val="center" w:pos="4680"/>
        <w:tab w:val="right" w:pos="9360"/>
      </w:tabs>
    </w:pPr>
  </w:style>
  <w:style w:type="character" w:customStyle="1" w:styleId="HeaderChar">
    <w:name w:val="Header Char"/>
    <w:basedOn w:val="DefaultParagraphFont"/>
    <w:link w:val="Header"/>
    <w:uiPriority w:val="99"/>
    <w:semiHidden/>
    <w:rsid w:val="00FD249E"/>
    <w:rPr>
      <w:rFonts w:ascii="Times New Roman" w:eastAsia="Batang" w:hAnsi="Times New Roman" w:cs="Times New Roman"/>
      <w:lang w:eastAsia="ko-KR"/>
    </w:rPr>
  </w:style>
  <w:style w:type="paragraph" w:styleId="Footer">
    <w:name w:val="footer"/>
    <w:basedOn w:val="Normal"/>
    <w:link w:val="FooterChar"/>
    <w:uiPriority w:val="99"/>
    <w:unhideWhenUsed/>
    <w:rsid w:val="00FD249E"/>
    <w:pPr>
      <w:tabs>
        <w:tab w:val="center" w:pos="4680"/>
        <w:tab w:val="right" w:pos="9360"/>
      </w:tabs>
    </w:pPr>
  </w:style>
  <w:style w:type="character" w:customStyle="1" w:styleId="FooterChar">
    <w:name w:val="Footer Char"/>
    <w:basedOn w:val="DefaultParagraphFont"/>
    <w:link w:val="Footer"/>
    <w:uiPriority w:val="99"/>
    <w:rsid w:val="00FD249E"/>
    <w:rPr>
      <w:rFonts w:ascii="Times New Roman" w:eastAsia="Batang" w:hAnsi="Times New Roman" w:cs="Times New Roman"/>
      <w:lang w:eastAsia="ko-KR"/>
    </w:rPr>
  </w:style>
  <w:style w:type="paragraph" w:styleId="NormalWeb">
    <w:name w:val="Normal (Web)"/>
    <w:basedOn w:val="Normal"/>
    <w:uiPriority w:val="99"/>
    <w:unhideWhenUsed/>
    <w:rsid w:val="00A7049C"/>
    <w:pPr>
      <w:spacing w:before="100" w:beforeAutospacing="1" w:after="100" w:afterAutospacing="1"/>
    </w:pPr>
    <w:rPr>
      <w:rFonts w:eastAsia="Times New Roman"/>
      <w:lang w:eastAsia="en-US"/>
    </w:rPr>
  </w:style>
  <w:style w:type="character" w:customStyle="1" w:styleId="woj">
    <w:name w:val="woj"/>
    <w:basedOn w:val="DefaultParagraphFont"/>
    <w:rsid w:val="00A7049C"/>
  </w:style>
  <w:style w:type="character" w:customStyle="1" w:styleId="apple-converted-space">
    <w:name w:val="apple-converted-space"/>
    <w:basedOn w:val="DefaultParagraphFont"/>
    <w:rsid w:val="00A7049C"/>
  </w:style>
  <w:style w:type="paragraph" w:customStyle="1" w:styleId="line">
    <w:name w:val="line"/>
    <w:basedOn w:val="Normal"/>
    <w:rsid w:val="00A7049C"/>
    <w:pPr>
      <w:spacing w:before="100" w:beforeAutospacing="1" w:after="100" w:afterAutospacing="1"/>
    </w:pPr>
    <w:rPr>
      <w:rFonts w:eastAsia="Times New Roman"/>
      <w:lang w:eastAsia="en-US"/>
    </w:rPr>
  </w:style>
  <w:style w:type="character" w:customStyle="1" w:styleId="indent-1-breaks">
    <w:name w:val="indent-1-breaks"/>
    <w:basedOn w:val="DefaultParagraphFont"/>
    <w:rsid w:val="00A7049C"/>
  </w:style>
  <w:style w:type="character" w:styleId="Hyperlink">
    <w:name w:val="Hyperlink"/>
    <w:basedOn w:val="DefaultParagraphFont"/>
    <w:uiPriority w:val="99"/>
    <w:semiHidden/>
    <w:unhideWhenUsed/>
    <w:rsid w:val="00A7049C"/>
    <w:rPr>
      <w:color w:val="0000FF"/>
      <w:u w:val="single"/>
    </w:rPr>
  </w:style>
  <w:style w:type="paragraph" w:customStyle="1" w:styleId="first-line-none">
    <w:name w:val="first-line-none"/>
    <w:basedOn w:val="Normal"/>
    <w:rsid w:val="00A7049C"/>
    <w:pPr>
      <w:spacing w:before="100" w:beforeAutospacing="1" w:after="100" w:afterAutospacing="1"/>
    </w:pPr>
    <w:rPr>
      <w:rFonts w:eastAsia="Times New Roman"/>
      <w:lang w:eastAsia="en-US"/>
    </w:rPr>
  </w:style>
  <w:style w:type="character" w:customStyle="1" w:styleId="text">
    <w:name w:val="text"/>
    <w:basedOn w:val="DefaultParagraphFont"/>
    <w:rsid w:val="00402C85"/>
  </w:style>
  <w:style w:type="paragraph" w:styleId="BalloonText">
    <w:name w:val="Balloon Text"/>
    <w:basedOn w:val="Normal"/>
    <w:link w:val="BalloonTextChar"/>
    <w:uiPriority w:val="99"/>
    <w:semiHidden/>
    <w:unhideWhenUsed/>
    <w:rsid w:val="001F5BF7"/>
    <w:rPr>
      <w:rFonts w:ascii="Tahoma" w:hAnsi="Tahoma" w:cs="Tahoma"/>
      <w:sz w:val="16"/>
      <w:szCs w:val="16"/>
    </w:rPr>
  </w:style>
  <w:style w:type="character" w:customStyle="1" w:styleId="BalloonTextChar">
    <w:name w:val="Balloon Text Char"/>
    <w:basedOn w:val="DefaultParagraphFont"/>
    <w:link w:val="BalloonText"/>
    <w:uiPriority w:val="99"/>
    <w:semiHidden/>
    <w:rsid w:val="001F5BF7"/>
    <w:rPr>
      <w:rFonts w:ascii="Tahoma" w:eastAsia="Batang" w:hAnsi="Tahoma" w:cs="Tahoma"/>
      <w:sz w:val="16"/>
      <w:szCs w:val="16"/>
      <w:lang w:eastAsia="ko-KR"/>
    </w:rPr>
  </w:style>
  <w:style w:type="paragraph" w:styleId="ListParagraph">
    <w:name w:val="List Paragraph"/>
    <w:basedOn w:val="Normal"/>
    <w:uiPriority w:val="34"/>
    <w:qFormat/>
    <w:rsid w:val="005032D6"/>
    <w:pPr>
      <w:ind w:left="720"/>
      <w:contextualSpacing/>
    </w:pPr>
  </w:style>
  <w:style w:type="character" w:customStyle="1" w:styleId="small-caps">
    <w:name w:val="small-caps"/>
    <w:basedOn w:val="DefaultParagraphFont"/>
    <w:rsid w:val="00030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758562">
      <w:bodyDiv w:val="1"/>
      <w:marLeft w:val="0"/>
      <w:marRight w:val="0"/>
      <w:marTop w:val="0"/>
      <w:marBottom w:val="0"/>
      <w:divBdr>
        <w:top w:val="none" w:sz="0" w:space="0" w:color="auto"/>
        <w:left w:val="none" w:sz="0" w:space="0" w:color="auto"/>
        <w:bottom w:val="none" w:sz="0" w:space="0" w:color="auto"/>
        <w:right w:val="none" w:sz="0" w:space="0" w:color="auto"/>
      </w:divBdr>
      <w:divsChild>
        <w:div w:id="901256357">
          <w:marLeft w:val="240"/>
          <w:marRight w:val="0"/>
          <w:marTop w:val="240"/>
          <w:marBottom w:val="240"/>
          <w:divBdr>
            <w:top w:val="none" w:sz="0" w:space="0" w:color="auto"/>
            <w:left w:val="none" w:sz="0" w:space="0" w:color="auto"/>
            <w:bottom w:val="none" w:sz="0" w:space="0" w:color="auto"/>
            <w:right w:val="none" w:sz="0" w:space="0" w:color="auto"/>
          </w:divBdr>
        </w:div>
      </w:divsChild>
    </w:div>
    <w:div w:id="1876503216">
      <w:bodyDiv w:val="1"/>
      <w:marLeft w:val="0"/>
      <w:marRight w:val="0"/>
      <w:marTop w:val="0"/>
      <w:marBottom w:val="0"/>
      <w:divBdr>
        <w:top w:val="none" w:sz="0" w:space="0" w:color="auto"/>
        <w:left w:val="none" w:sz="0" w:space="0" w:color="auto"/>
        <w:bottom w:val="none" w:sz="0" w:space="0" w:color="auto"/>
        <w:right w:val="none" w:sz="0" w:space="0" w:color="auto"/>
      </w:divBdr>
      <w:divsChild>
        <w:div w:id="2016611328">
          <w:marLeft w:val="24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c\Documents\Custom%20Office%20Templates\Messag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Message Template.dotx</Template>
  <TotalTime>6</TotalTime>
  <Pages>6</Pages>
  <Words>2888</Words>
  <Characters>16467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dc:creator>
  <cp:lastModifiedBy>Stephen Yang</cp:lastModifiedBy>
  <cp:revision>3</cp:revision>
  <cp:lastPrinted>2014-03-30T14:02:00Z</cp:lastPrinted>
  <dcterms:created xsi:type="dcterms:W3CDTF">2017-09-24T19:15:00Z</dcterms:created>
  <dcterms:modified xsi:type="dcterms:W3CDTF">2017-09-24T19:19:00Z</dcterms:modified>
</cp:coreProperties>
</file>