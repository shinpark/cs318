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BD07A6" w:rsidRDefault="00F046DB" w:rsidP="00D302CF">
      <w:pPr>
        <w:spacing w:line="276" w:lineRule="auto"/>
        <w:jc w:val="center"/>
        <w:rPr>
          <w:b/>
        </w:rPr>
      </w:pPr>
      <w:bookmarkStart w:id="0" w:name="_GoBack"/>
      <w:bookmarkEnd w:id="0"/>
      <w:r w:rsidRPr="00BD07A6">
        <w:rPr>
          <w:b/>
        </w:rPr>
        <w:t>MORE THAN CONQUERORS</w:t>
      </w:r>
    </w:p>
    <w:p w:rsidR="00E4402A" w:rsidRPr="00BD07A6" w:rsidRDefault="00E2767F" w:rsidP="006D7BA8">
      <w:pPr>
        <w:spacing w:after="240" w:line="276" w:lineRule="auto"/>
        <w:jc w:val="center"/>
      </w:pPr>
      <w:r w:rsidRPr="00BD07A6">
        <w:rPr>
          <w:b/>
        </w:rPr>
        <w:t>(</w:t>
      </w:r>
      <w:r w:rsidR="00C652F1" w:rsidRPr="00BD07A6">
        <w:rPr>
          <w:b/>
        </w:rPr>
        <w:t>Romans 8:18-39</w:t>
      </w:r>
      <w:r w:rsidR="00E4402A" w:rsidRPr="00BD07A6">
        <w:rPr>
          <w:b/>
        </w:rPr>
        <w:t>)</w:t>
      </w:r>
    </w:p>
    <w:p w:rsidR="008E469F" w:rsidRPr="00BD07A6" w:rsidRDefault="00C72626" w:rsidP="00E519B2">
      <w:pPr>
        <w:spacing w:after="240" w:line="276" w:lineRule="auto"/>
        <w:jc w:val="center"/>
      </w:pPr>
      <w:r w:rsidRPr="00BD07A6">
        <w:rPr>
          <w:b/>
          <w:i/>
        </w:rPr>
        <w:t>“</w:t>
      </w:r>
      <w:r w:rsidR="00703C3A" w:rsidRPr="00BD07A6">
        <w:rPr>
          <w:b/>
          <w:i/>
        </w:rPr>
        <w:t>No, in all these things we are more than conquerors through him who loved us</w:t>
      </w:r>
      <w:r w:rsidR="00253AD5" w:rsidRPr="00BD07A6">
        <w:rPr>
          <w:b/>
          <w:i/>
        </w:rPr>
        <w:t>.”</w:t>
      </w:r>
      <w:r w:rsidR="008A1509" w:rsidRPr="00BD07A6">
        <w:rPr>
          <w:b/>
          <w:i/>
        </w:rPr>
        <w:t xml:space="preserve"> (</w:t>
      </w:r>
      <w:r w:rsidR="00703C3A" w:rsidRPr="00BD07A6">
        <w:rPr>
          <w:b/>
          <w:i/>
        </w:rPr>
        <w:t>v. 37</w:t>
      </w:r>
      <w:r w:rsidR="00957F27" w:rsidRPr="00BD07A6">
        <w:rPr>
          <w:b/>
          <w:i/>
        </w:rPr>
        <w:t>)</w:t>
      </w:r>
    </w:p>
    <w:p w:rsidR="00E4402A" w:rsidRPr="00BD07A6" w:rsidRDefault="00B85710" w:rsidP="00DB5370">
      <w:pPr>
        <w:spacing w:after="240" w:line="276" w:lineRule="auto"/>
        <w:ind w:firstLine="720"/>
      </w:pPr>
      <w:r w:rsidRPr="00BD07A6">
        <w:t xml:space="preserve">All of us have been </w:t>
      </w:r>
      <w:r w:rsidR="001E316D" w:rsidRPr="00BD07A6">
        <w:t>on teams before</w:t>
      </w:r>
      <w:r w:rsidR="00707D18" w:rsidRPr="00BD07A6">
        <w:t xml:space="preserve">.  Have you ever had a teammate </w:t>
      </w:r>
      <w:r w:rsidR="00D013D3">
        <w:t>or group member who suddenly gave</w:t>
      </w:r>
      <w:r w:rsidR="00381AAA">
        <w:t xml:space="preserve"> up </w:t>
      </w:r>
      <w:r w:rsidR="000209D8" w:rsidRPr="00BD07A6">
        <w:t>when things started to bec</w:t>
      </w:r>
      <w:r w:rsidR="00381AAA">
        <w:t>ome difficult?  Their defeated attitude</w:t>
      </w:r>
      <w:r w:rsidR="00707D18" w:rsidRPr="00BD07A6">
        <w:t xml:space="preserve"> drag</w:t>
      </w:r>
      <w:r w:rsidR="00381AAA">
        <w:t>s everyone else down with them</w:t>
      </w:r>
      <w:r w:rsidR="00707D18" w:rsidRPr="00BD07A6">
        <w:t>.</w:t>
      </w:r>
      <w:r w:rsidR="000209D8" w:rsidRPr="00BD07A6">
        <w:t xml:space="preserve">  </w:t>
      </w:r>
      <w:r w:rsidR="00707D18" w:rsidRPr="00BD07A6">
        <w:t>On the other h</w:t>
      </w:r>
      <w:r w:rsidR="000209D8" w:rsidRPr="00BD07A6">
        <w:t xml:space="preserve">and, some people </w:t>
      </w:r>
      <w:r w:rsidR="00707D18" w:rsidRPr="00BD07A6">
        <w:t>are relentle</w:t>
      </w:r>
      <w:r w:rsidR="000209D8" w:rsidRPr="00BD07A6">
        <w:t>ssly optimistic.  No matter the odds</w:t>
      </w:r>
      <w:r w:rsidR="00707D18" w:rsidRPr="00BD07A6">
        <w:t>, they always seem to know how to respond, as if they were already winn</w:t>
      </w:r>
      <w:r w:rsidR="000209D8" w:rsidRPr="00BD07A6">
        <w:t xml:space="preserve">ers.  All too often we live out </w:t>
      </w:r>
      <w:r w:rsidR="00707D18" w:rsidRPr="00BD07A6">
        <w:t>our Christian lives like the first type of person.  Without understanding why</w:t>
      </w:r>
      <w:r w:rsidR="00A63046" w:rsidRPr="00BD07A6">
        <w:t xml:space="preserve"> </w:t>
      </w:r>
      <w:r w:rsidR="00707D18" w:rsidRPr="00BD07A6">
        <w:t xml:space="preserve">we must suffer </w:t>
      </w:r>
      <w:r w:rsidR="00A63046" w:rsidRPr="00BD07A6">
        <w:t>or where we are</w:t>
      </w:r>
      <w:r w:rsidR="000209D8" w:rsidRPr="00BD07A6">
        <w:t xml:space="preserve"> going, we give up</w:t>
      </w:r>
      <w:r w:rsidR="00707D18" w:rsidRPr="00BD07A6">
        <w:t xml:space="preserve"> in the face of adversity.  But through today’s passage, we learn that in Jesus, we are “more than conquerors”!  We have every reason to </w:t>
      </w:r>
      <w:r w:rsidR="006E7C4C" w:rsidRPr="00BD07A6">
        <w:t>claim victory in every area of our lives.  I pray that through the Holy Spirit</w:t>
      </w:r>
      <w:r w:rsidR="000209D8" w:rsidRPr="00BD07A6">
        <w:t>’s help</w:t>
      </w:r>
      <w:r w:rsidR="006E7C4C" w:rsidRPr="00BD07A6">
        <w:t xml:space="preserve">, we may come to share in Apostle Paul’s joy and boldness that come </w:t>
      </w:r>
      <w:r w:rsidR="000209D8" w:rsidRPr="00BD07A6">
        <w:t>from</w:t>
      </w:r>
      <w:r w:rsidR="006E7C4C" w:rsidRPr="00BD07A6">
        <w:t xml:space="preserve"> faith</w:t>
      </w:r>
      <w:r w:rsidR="00381AAA">
        <w:t xml:space="preserve"> in God</w:t>
      </w:r>
      <w:r w:rsidR="006E7C4C" w:rsidRPr="00BD07A6">
        <w:t>.</w:t>
      </w:r>
    </w:p>
    <w:p w:rsidR="00C32BB6" w:rsidRPr="00BD07A6" w:rsidRDefault="00E4402A" w:rsidP="00C32BB6">
      <w:pPr>
        <w:spacing w:after="240" w:line="276" w:lineRule="auto"/>
        <w:rPr>
          <w:b/>
        </w:rPr>
      </w:pPr>
      <w:r w:rsidRPr="00BD07A6">
        <w:rPr>
          <w:b/>
        </w:rPr>
        <w:t xml:space="preserve">I. </w:t>
      </w:r>
      <w:r w:rsidR="00935792" w:rsidRPr="00BD07A6">
        <w:rPr>
          <w:b/>
        </w:rPr>
        <w:t>Groaning and hoping</w:t>
      </w:r>
      <w:r w:rsidR="00253AD5" w:rsidRPr="00BD07A6">
        <w:rPr>
          <w:b/>
        </w:rPr>
        <w:t xml:space="preserve"> </w:t>
      </w:r>
      <w:r w:rsidR="008A1509" w:rsidRPr="00BD07A6">
        <w:rPr>
          <w:b/>
        </w:rPr>
        <w:t>(</w:t>
      </w:r>
      <w:r w:rsidR="00F046DB" w:rsidRPr="00BD07A6">
        <w:rPr>
          <w:b/>
        </w:rPr>
        <w:t>vs. 18-27</w:t>
      </w:r>
      <w:r w:rsidR="00197112" w:rsidRPr="00BD07A6">
        <w:rPr>
          <w:b/>
        </w:rPr>
        <w:t>)</w:t>
      </w:r>
    </w:p>
    <w:p w:rsidR="00D74FBC" w:rsidRPr="00BD07A6" w:rsidRDefault="00C32BB6" w:rsidP="00C32BB6">
      <w:pPr>
        <w:spacing w:after="240" w:line="276" w:lineRule="auto"/>
      </w:pPr>
      <w:r w:rsidRPr="00BD07A6">
        <w:tab/>
        <w:t>L</w:t>
      </w:r>
      <w:r w:rsidR="00087759" w:rsidRPr="00BD07A6">
        <w:t>et’s start by l</w:t>
      </w:r>
      <w:r w:rsidRPr="00BD07A6">
        <w:t>ook</w:t>
      </w:r>
      <w:r w:rsidR="00087759" w:rsidRPr="00BD07A6">
        <w:t>ing</w:t>
      </w:r>
      <w:r w:rsidRPr="00BD07A6">
        <w:t xml:space="preserve"> at verse 18.  </w:t>
      </w:r>
      <w:r w:rsidRPr="00BD07A6">
        <w:rPr>
          <w:b/>
          <w:i/>
        </w:rPr>
        <w:t>“I consider that our present sufferings are not worth comparing with the glory that will be revealed in us.”</w:t>
      </w:r>
      <w:r w:rsidRPr="00BD07A6">
        <w:t xml:space="preserve">  </w:t>
      </w:r>
      <w:r w:rsidR="00722244">
        <w:t>Sufferings are an inescapable</w:t>
      </w:r>
      <w:r w:rsidR="00602980" w:rsidRPr="00BD07A6">
        <w:t xml:space="preserve"> part</w:t>
      </w:r>
      <w:r w:rsidR="00BE0DCC" w:rsidRPr="00BD07A6">
        <w:t xml:space="preserve"> of the</w:t>
      </w:r>
      <w:r w:rsidR="009A5CC8" w:rsidRPr="00BD07A6">
        <w:t xml:space="preserve"> human experience</w:t>
      </w:r>
      <w:r w:rsidR="00BE0DCC" w:rsidRPr="00BD07A6">
        <w:t xml:space="preserve">.  </w:t>
      </w:r>
      <w:r w:rsidR="004E193A">
        <w:t>Take a moment to think about</w:t>
      </w:r>
      <w:r w:rsidR="009A5CC8" w:rsidRPr="00BD07A6">
        <w:t xml:space="preserve"> sources of suf</w:t>
      </w:r>
      <w:r w:rsidR="005B4D47" w:rsidRPr="00BD07A6">
        <w:t xml:space="preserve">fering in your life.  </w:t>
      </w:r>
      <w:r w:rsidR="004E193A">
        <w:t>Everyone goes through physical sufferings</w:t>
      </w:r>
      <w:r w:rsidR="00802DC9" w:rsidRPr="00BD07A6">
        <w:t>.  We get sick, develop toothaches and break our wrists.  We feel the effects of aging in our backs, and see it in our faces.  We suffer for our school studies or jobs.  We seem to work too hard for too little reward, often pushing ours</w:t>
      </w:r>
      <w:r w:rsidR="008024F9">
        <w:t>elves to the point of becoming burnt out</w:t>
      </w:r>
      <w:r w:rsidR="00802DC9" w:rsidRPr="00BD07A6">
        <w:t xml:space="preserve">.  One of our biggest sources of suffering is emotional pain.  We may struggle </w:t>
      </w:r>
      <w:r w:rsidR="00D553B2" w:rsidRPr="00BD07A6">
        <w:t>with loneliness,</w:t>
      </w:r>
      <w:r w:rsidR="009A5CC8" w:rsidRPr="00BD07A6">
        <w:t xml:space="preserve"> n</w:t>
      </w:r>
      <w:r w:rsidR="00802DC9" w:rsidRPr="00BD07A6">
        <w:t>ot feel</w:t>
      </w:r>
      <w:r w:rsidR="00D553B2" w:rsidRPr="00BD07A6">
        <w:t>ing</w:t>
      </w:r>
      <w:r w:rsidR="005B4D47" w:rsidRPr="00BD07A6">
        <w:t xml:space="preserve"> appreciated </w:t>
      </w:r>
      <w:r w:rsidR="009A5CC8" w:rsidRPr="00BD07A6">
        <w:t>by th</w:t>
      </w:r>
      <w:r w:rsidR="00802DC9" w:rsidRPr="00BD07A6">
        <w:t>ose around us.  We are</w:t>
      </w:r>
      <w:r w:rsidR="009A5CC8" w:rsidRPr="00BD07A6">
        <w:t xml:space="preserve"> b</w:t>
      </w:r>
      <w:r w:rsidR="005B4D47" w:rsidRPr="00BD07A6">
        <w:t>urdened by our personal</w:t>
      </w:r>
      <w:r w:rsidR="00D553B2" w:rsidRPr="00BD07A6">
        <w:t xml:space="preserve"> shortcomings</w:t>
      </w:r>
      <w:r w:rsidR="00722244">
        <w:t xml:space="preserve"> (oftentimes we are our own worst enemies)</w:t>
      </w:r>
      <w:r w:rsidR="00802DC9" w:rsidRPr="00BD07A6">
        <w:t>.  B</w:t>
      </w:r>
      <w:r w:rsidR="00104373" w:rsidRPr="00BD07A6">
        <w:t>roken relationship</w:t>
      </w:r>
      <w:r w:rsidR="005B4D47" w:rsidRPr="00BD07A6">
        <w:t>s within our families or work</w:t>
      </w:r>
      <w:r w:rsidR="00104373" w:rsidRPr="00BD07A6">
        <w:t>places</w:t>
      </w:r>
      <w:r w:rsidR="004E193A">
        <w:t xml:space="preserve"> can</w:t>
      </w:r>
      <w:r w:rsidR="00802DC9" w:rsidRPr="00BD07A6">
        <w:t xml:space="preserve"> burden</w:t>
      </w:r>
      <w:r w:rsidR="004E193A">
        <w:t xml:space="preserve"> us for years</w:t>
      </w:r>
      <w:r w:rsidR="00104373" w:rsidRPr="00BD07A6">
        <w:t xml:space="preserve">.  </w:t>
      </w:r>
      <w:r w:rsidR="009A5CC8" w:rsidRPr="00BD07A6">
        <w:t xml:space="preserve">On top of all this, we are </w:t>
      </w:r>
      <w:r w:rsidR="00104373" w:rsidRPr="00BD07A6">
        <w:t>called to</w:t>
      </w:r>
      <w:r w:rsidR="00602980" w:rsidRPr="00BD07A6">
        <w:t xml:space="preserve"> a life of</w:t>
      </w:r>
      <w:r w:rsidR="009A5CC8" w:rsidRPr="00BD07A6">
        <w:t xml:space="preserve"> </w:t>
      </w:r>
      <w:r w:rsidR="005B4D47" w:rsidRPr="00BD07A6">
        <w:t>self-denial</w:t>
      </w:r>
      <w:r w:rsidR="00602980" w:rsidRPr="00BD07A6">
        <w:t xml:space="preserve"> and </w:t>
      </w:r>
      <w:r w:rsidR="005B4D47" w:rsidRPr="00BD07A6">
        <w:t xml:space="preserve">persecution for the sake of Christ.  </w:t>
      </w:r>
      <w:r w:rsidR="009A5CC8" w:rsidRPr="00BD07A6">
        <w:t>Serving God’s mission on top o</w:t>
      </w:r>
      <w:r w:rsidR="005B4D47" w:rsidRPr="00BD07A6">
        <w:t>f our studies or our jobs can be</w:t>
      </w:r>
      <w:r w:rsidR="009A5CC8" w:rsidRPr="00BD07A6">
        <w:t xml:space="preserve"> exhausting</w:t>
      </w:r>
      <w:r w:rsidR="00845627">
        <w:t>.  It can also be</w:t>
      </w:r>
      <w:r w:rsidR="009A5CC8" w:rsidRPr="00BD07A6">
        <w:t xml:space="preserve"> frustrating when it seems</w:t>
      </w:r>
      <w:r w:rsidR="00802DC9" w:rsidRPr="00BD07A6">
        <w:t xml:space="preserve"> to have</w:t>
      </w:r>
      <w:r w:rsidR="00CB3E36" w:rsidRPr="00BD07A6">
        <w:t xml:space="preserve"> little impact.  But</w:t>
      </w:r>
      <w:r w:rsidR="00602980" w:rsidRPr="00BD07A6">
        <w:t xml:space="preserve"> like Jesus, we must humbly serve</w:t>
      </w:r>
      <w:r w:rsidR="009A5CC8" w:rsidRPr="00BD07A6">
        <w:t xml:space="preserve"> without any recognit</w:t>
      </w:r>
      <w:r w:rsidR="009E12B4" w:rsidRPr="00BD07A6">
        <w:t xml:space="preserve">ion in the world.  And we </w:t>
      </w:r>
      <w:r w:rsidR="00602980" w:rsidRPr="00BD07A6">
        <w:t xml:space="preserve">in America </w:t>
      </w:r>
      <w:r w:rsidR="009E12B4" w:rsidRPr="00BD07A6">
        <w:t xml:space="preserve">have it easy!  Think of Christians whose </w:t>
      </w:r>
      <w:r w:rsidR="00CB3E36" w:rsidRPr="00BD07A6">
        <w:t xml:space="preserve">daily </w:t>
      </w:r>
      <w:r w:rsidR="009E12B4" w:rsidRPr="00BD07A6">
        <w:t>lives are in dange</w:t>
      </w:r>
      <w:r w:rsidR="00CB3E36" w:rsidRPr="00BD07A6">
        <w:t>r</w:t>
      </w:r>
      <w:r w:rsidR="009E12B4" w:rsidRPr="00BD07A6">
        <w:t xml:space="preserve">, like Coptic Christians in Egypt, or </w:t>
      </w:r>
      <w:r w:rsidR="00CB3E36" w:rsidRPr="00BD07A6">
        <w:t>those</w:t>
      </w:r>
      <w:r w:rsidR="009E12B4" w:rsidRPr="00BD07A6">
        <w:t xml:space="preserve"> </w:t>
      </w:r>
      <w:r w:rsidR="000A1FAD" w:rsidRPr="00BD07A6">
        <w:t xml:space="preserve">living </w:t>
      </w:r>
      <w:r w:rsidR="009E12B4" w:rsidRPr="00BD07A6">
        <w:t>in Sudan or North Korea.</w:t>
      </w:r>
      <w:r w:rsidR="00CB3E36" w:rsidRPr="00BD07A6">
        <w:t xml:space="preserve">  Life is</w:t>
      </w:r>
      <w:r w:rsidR="00802DC9" w:rsidRPr="00BD07A6">
        <w:t xml:space="preserve"> indeed</w:t>
      </w:r>
      <w:r w:rsidR="00CB3E36" w:rsidRPr="00BD07A6">
        <w:t xml:space="preserve"> hard for the Christian!</w:t>
      </w:r>
    </w:p>
    <w:p w:rsidR="00C32BB6" w:rsidRPr="00BD07A6" w:rsidRDefault="009E12B4" w:rsidP="009E12B4">
      <w:pPr>
        <w:spacing w:after="240" w:line="276" w:lineRule="auto"/>
        <w:ind w:firstLine="720"/>
      </w:pPr>
      <w:r w:rsidRPr="00BD07A6">
        <w:t xml:space="preserve">But what does Paul say?  </w:t>
      </w:r>
      <w:r w:rsidR="00CB3E36" w:rsidRPr="00BD07A6">
        <w:rPr>
          <w:b/>
          <w:i/>
        </w:rPr>
        <w:t>“I consider that our present sufferings are not worth comparing with the glory that will be revealed in us.”</w:t>
      </w:r>
      <w:r w:rsidR="00CB3E36" w:rsidRPr="00BD07A6">
        <w:t xml:space="preserve">  Paul has weighed our s</w:t>
      </w:r>
      <w:r w:rsidR="005B4D47" w:rsidRPr="00BD07A6">
        <w:t>ufferings and our future glory i</w:t>
      </w:r>
      <w:r w:rsidR="00CB3E36" w:rsidRPr="00BD07A6">
        <w:t>n the scales of eternity and come to the conclusion that our</w:t>
      </w:r>
      <w:r w:rsidR="00C32BB6" w:rsidRPr="00BD07A6">
        <w:t xml:space="preserve"> heavenly </w:t>
      </w:r>
      <w:r w:rsidR="00353A9D">
        <w:t>reward</w:t>
      </w:r>
      <w:r w:rsidR="00C32BB6" w:rsidRPr="00BD07A6">
        <w:t xml:space="preserve"> </w:t>
      </w:r>
      <w:r w:rsidR="00C32BB6" w:rsidRPr="00BD07A6">
        <w:rPr>
          <w:i/>
        </w:rPr>
        <w:t>vastly outweigh</w:t>
      </w:r>
      <w:r w:rsidR="00353A9D">
        <w:rPr>
          <w:i/>
        </w:rPr>
        <w:t>s</w:t>
      </w:r>
      <w:r w:rsidR="00C32BB6" w:rsidRPr="00BD07A6">
        <w:t xml:space="preserve"> even the worst of hardships we could eve</w:t>
      </w:r>
      <w:r w:rsidR="0074116C" w:rsidRPr="00BD07A6">
        <w:t>r</w:t>
      </w:r>
      <w:r w:rsidR="00C32BB6" w:rsidRPr="00BD07A6">
        <w:t xml:space="preserve"> experience in this lifetime.</w:t>
      </w:r>
      <w:r w:rsidR="0043701F" w:rsidRPr="00BD07A6">
        <w:t xml:space="preserve">  T</w:t>
      </w:r>
      <w:r w:rsidRPr="00BD07A6">
        <w:t>here is no comparison!</w:t>
      </w:r>
      <w:r w:rsidR="00CB3E36" w:rsidRPr="00BD07A6">
        <w:t xml:space="preserve">  Paul kn</w:t>
      </w:r>
      <w:r w:rsidR="005B4D47" w:rsidRPr="00BD07A6">
        <w:t>ew this not only from Scripture but from experience; for</w:t>
      </w:r>
      <w:r w:rsidR="00CB3E36" w:rsidRPr="00BD07A6">
        <w:t xml:space="preserve"> though he suffered so much as a servant of God, he also frequently tasted the joy of the kingdom of God through his walk with Jesus. </w:t>
      </w:r>
      <w:r w:rsidR="005B4D47" w:rsidRPr="00BD07A6">
        <w:t xml:space="preserve"> His craving for more</w:t>
      </w:r>
      <w:r w:rsidR="00651492" w:rsidRPr="00BD07A6">
        <w:t xml:space="preserve"> filled him with a relentlessly positive attitude to endure all hardships in </w:t>
      </w:r>
      <w:r w:rsidR="00353A9D">
        <w:t xml:space="preserve">this </w:t>
      </w:r>
      <w:r w:rsidR="00651492" w:rsidRPr="00BD07A6">
        <w:t>life</w:t>
      </w:r>
      <w:r w:rsidR="005B4D47" w:rsidRPr="00BD07A6">
        <w:t>.</w:t>
      </w:r>
      <w:r w:rsidR="0043701F" w:rsidRPr="00BD07A6">
        <w:t xml:space="preserve">  If we can develop</w:t>
      </w:r>
      <w:r w:rsidR="00353A9D">
        <w:t xml:space="preserve"> the same mindset </w:t>
      </w:r>
      <w:r w:rsidR="00CB3E36" w:rsidRPr="00BD07A6">
        <w:t>towa</w:t>
      </w:r>
      <w:r w:rsidR="00D74FBC" w:rsidRPr="00BD07A6">
        <w:t>rds our present sufferings and future glory</w:t>
      </w:r>
      <w:r w:rsidR="00CB3E36" w:rsidRPr="00BD07A6">
        <w:t xml:space="preserve">, it can </w:t>
      </w:r>
      <w:r w:rsidR="0043701F" w:rsidRPr="00BD07A6">
        <w:t>completely transform</w:t>
      </w:r>
      <w:r w:rsidR="00CB3E36" w:rsidRPr="00BD07A6">
        <w:t xml:space="preserve"> our lives.</w:t>
      </w:r>
    </w:p>
    <w:p w:rsidR="00CB3E36" w:rsidRPr="00BD07A6" w:rsidRDefault="00E90BA4" w:rsidP="00045E22">
      <w:pPr>
        <w:spacing w:after="240" w:line="276" w:lineRule="auto"/>
        <w:ind w:firstLine="720"/>
      </w:pPr>
      <w:r>
        <w:lastRenderedPageBreak/>
        <w:t>To help us</w:t>
      </w:r>
      <w:r w:rsidR="009D62BF" w:rsidRPr="00BD07A6">
        <w:t>, Paul sets out to answer two important</w:t>
      </w:r>
      <w:r w:rsidR="0043701F" w:rsidRPr="00BD07A6">
        <w:t xml:space="preserve"> questio</w:t>
      </w:r>
      <w:r w:rsidR="009D62BF" w:rsidRPr="00BD07A6">
        <w:t xml:space="preserve">ns: </w:t>
      </w:r>
      <w:r w:rsidR="0043701F" w:rsidRPr="00BD07A6">
        <w:t>“How d</w:t>
      </w:r>
      <w:r w:rsidR="009D62BF" w:rsidRPr="00BD07A6">
        <w:t>id the world become like this?”</w:t>
      </w:r>
      <w:r w:rsidR="0043701F" w:rsidRPr="00BD07A6">
        <w:t xml:space="preserve"> and “Wh</w:t>
      </w:r>
      <w:r w:rsidR="003061DF">
        <w:t>ere are things headed?”  Let’s l</w:t>
      </w:r>
      <w:r w:rsidR="0043701F" w:rsidRPr="00BD07A6">
        <w:t xml:space="preserve">ook at verses 19-20a.  </w:t>
      </w:r>
      <w:r w:rsidR="0043701F" w:rsidRPr="00BD07A6">
        <w:rPr>
          <w:b/>
          <w:i/>
        </w:rPr>
        <w:t>“For the creation waits in eager expectation for the</w:t>
      </w:r>
      <w:r w:rsidR="00045E22" w:rsidRPr="00BD07A6">
        <w:rPr>
          <w:b/>
          <w:i/>
        </w:rPr>
        <w:t xml:space="preserve"> children of God to be revealed.  </w:t>
      </w:r>
      <w:r w:rsidR="0043701F" w:rsidRPr="00BD07A6">
        <w:rPr>
          <w:b/>
          <w:i/>
        </w:rPr>
        <w:t>For the creation was subjected to frustration, not by its own choice, but by the will of the one who subjected it</w:t>
      </w:r>
      <w:r w:rsidR="00045E22" w:rsidRPr="00BD07A6">
        <w:rPr>
          <w:b/>
          <w:i/>
        </w:rPr>
        <w:t>…”</w:t>
      </w:r>
      <w:r w:rsidR="00045E22" w:rsidRPr="00BD07A6">
        <w:t xml:space="preserve">  Paul seems to be referring to Genesis 3:17-19, when God proclaimed his curse after </w:t>
      </w:r>
      <w:r w:rsidR="00651492" w:rsidRPr="00BD07A6">
        <w:t>Adam</w:t>
      </w:r>
      <w:r w:rsidR="00045E22" w:rsidRPr="00BD07A6">
        <w:t xml:space="preserve"> and Eve fell into sin.  </w:t>
      </w:r>
      <w:r w:rsidR="00045E22" w:rsidRPr="00BD07A6">
        <w:rPr>
          <w:i/>
        </w:rPr>
        <w:t>“To Adam he said, ‘Because you listened to your wife and ate fruit from the tree about which I commanded you, “You must not eat from it,” Cursed is the ground because of you; through painful toil you will eat food from it all the days of your life.  It will produce thorns and thistles for you, and you will eat the plants of the field.  By the sweat of your brow you will eat your food until you return to the ground, since from it you were taken; for dust you are and to dust you will return.</w:t>
      </w:r>
      <w:r w:rsidR="00651492" w:rsidRPr="00BD07A6">
        <w:rPr>
          <w:i/>
        </w:rPr>
        <w:t>’”</w:t>
      </w:r>
      <w:r w:rsidR="00651492" w:rsidRPr="00BD07A6">
        <w:t xml:space="preserve">  In the Garden of Eden</w:t>
      </w:r>
      <w:r w:rsidR="00D553B2" w:rsidRPr="00BD07A6">
        <w:t>, mankind lived in</w:t>
      </w:r>
      <w:r w:rsidR="009D62BF" w:rsidRPr="00BD07A6">
        <w:t xml:space="preserve"> harmony</w:t>
      </w:r>
      <w:r w:rsidR="00651492" w:rsidRPr="00BD07A6">
        <w:t xml:space="preserve"> with the rest of creation.  God made all things for our benefit and established </w:t>
      </w:r>
      <w:r w:rsidR="009D62BF" w:rsidRPr="00BD07A6">
        <w:t>us as his stewards on earth</w:t>
      </w:r>
      <w:r w:rsidR="00651492" w:rsidRPr="00BD07A6">
        <w:t>.  But when we rebelled against God and tried to</w:t>
      </w:r>
      <w:r w:rsidR="00D74FBC" w:rsidRPr="00BD07A6">
        <w:t xml:space="preserve"> estab</w:t>
      </w:r>
      <w:r w:rsidR="009D62BF" w:rsidRPr="00BD07A6">
        <w:t>lish our own rule</w:t>
      </w:r>
      <w:r w:rsidR="00651492" w:rsidRPr="00BD07A6">
        <w:t xml:space="preserve">, our relationship with creation was fragmented.  Things like crop failure, </w:t>
      </w:r>
      <w:r w:rsidR="009D62BF" w:rsidRPr="00BD07A6">
        <w:t>bear attacks</w:t>
      </w:r>
      <w:r w:rsidR="00A86AB1" w:rsidRPr="00BD07A6">
        <w:t>, bacterial</w:t>
      </w:r>
      <w:r w:rsidR="00A3060F">
        <w:t xml:space="preserve"> infections, sun burns</w:t>
      </w:r>
      <w:r w:rsidR="00651492" w:rsidRPr="00BD07A6">
        <w:t xml:space="preserve">, mosquito bites and allergies became a </w:t>
      </w:r>
      <w:r w:rsidR="00D74FBC" w:rsidRPr="00BD07A6">
        <w:t>g</w:t>
      </w:r>
      <w:r w:rsidR="00A86AB1" w:rsidRPr="00BD07A6">
        <w:t xml:space="preserve">rim </w:t>
      </w:r>
      <w:r w:rsidR="00651492" w:rsidRPr="00BD07A6">
        <w:t>r</w:t>
      </w:r>
      <w:r w:rsidR="00A86AB1" w:rsidRPr="00BD07A6">
        <w:t>eality.  Our lives degenerated into</w:t>
      </w:r>
      <w:r w:rsidR="00651492" w:rsidRPr="00BD07A6">
        <w:t xml:space="preserve"> a fruitless struggle for survival, often in hostility towards nature rather than under</w:t>
      </w:r>
      <w:r w:rsidR="00A86AB1" w:rsidRPr="00BD07A6">
        <w:t xml:space="preserve"> its blessing.  Not only </w:t>
      </w:r>
      <w:r w:rsidR="00D74FBC" w:rsidRPr="00BD07A6">
        <w:t>are</w:t>
      </w:r>
      <w:r w:rsidR="00A86AB1" w:rsidRPr="00BD07A6">
        <w:t xml:space="preserve"> we subject to frustration, but the creation itself is frustrated </w:t>
      </w:r>
      <w:r w:rsidR="00C17B4D">
        <w:t xml:space="preserve">in its state of decay, and </w:t>
      </w:r>
      <w:r w:rsidR="00D74FBC" w:rsidRPr="00BD07A6">
        <w:t>for</w:t>
      </w:r>
      <w:r w:rsidR="00A86AB1" w:rsidRPr="00BD07A6">
        <w:t xml:space="preserve"> having to bear with sinful human beings who do </w:t>
      </w:r>
      <w:r w:rsidR="00C52D02" w:rsidRPr="00BD07A6">
        <w:t>not render glory to the Creator!</w:t>
      </w:r>
      <w:r w:rsidR="00A86AB1" w:rsidRPr="00BD07A6">
        <w:t xml:space="preserve">  Paul says the creation has been “groaning” in the pains of childbirth up to the present time (22).</w:t>
      </w:r>
    </w:p>
    <w:p w:rsidR="00EB6D4D" w:rsidRPr="00BD07A6" w:rsidRDefault="00C7347E" w:rsidP="00DE57AF">
      <w:pPr>
        <w:spacing w:after="240" w:line="276" w:lineRule="auto"/>
        <w:ind w:firstLine="720"/>
      </w:pPr>
      <w:r>
        <w:t xml:space="preserve">But where there are birth </w:t>
      </w:r>
      <w:r w:rsidR="00A86AB1" w:rsidRPr="00BD07A6">
        <w:t xml:space="preserve">pains there is also the </w:t>
      </w:r>
      <w:r w:rsidR="00E93DBA" w:rsidRPr="00BD07A6">
        <w:t>expectation</w:t>
      </w:r>
      <w:r w:rsidR="00A86AB1" w:rsidRPr="00BD07A6">
        <w:t xml:space="preserve"> of new life</w:t>
      </w:r>
      <w:r w:rsidR="00E93DBA" w:rsidRPr="00BD07A6">
        <w:t>!</w:t>
      </w:r>
      <w:r w:rsidR="004C39DA" w:rsidRPr="00BD07A6">
        <w:t xml:space="preserve">  Verses </w:t>
      </w:r>
      <w:r w:rsidR="00A86AB1" w:rsidRPr="00BD07A6">
        <w:t>20-21</w:t>
      </w:r>
      <w:r w:rsidR="004C39DA" w:rsidRPr="00BD07A6">
        <w:t xml:space="preserve"> read,</w:t>
      </w:r>
      <w:r w:rsidR="00A86AB1" w:rsidRPr="00BD07A6">
        <w:t xml:space="preserve"> </w:t>
      </w:r>
      <w:r w:rsidR="00A86AB1" w:rsidRPr="00BD07A6">
        <w:rPr>
          <w:b/>
          <w:i/>
        </w:rPr>
        <w:t>“For the creation was subjected to frustration, not by its own choice, but by the will of the one who subjected it, in hope that the creation itself will be liberated from its bondage to decay and brought into the freedom and glory of the children of God.”</w:t>
      </w:r>
      <w:r w:rsidR="00A86AB1" w:rsidRPr="00BD07A6">
        <w:t xml:space="preserve">  God did not curse the ground in vain.  He had a plan</w:t>
      </w:r>
      <w:r w:rsidR="00880F05" w:rsidRPr="00BD07A6">
        <w:t xml:space="preserve"> to redeem</w:t>
      </w:r>
      <w:r w:rsidR="00D74FBC" w:rsidRPr="00BD07A6">
        <w:t xml:space="preserve"> mankind and all creation with them.  By frustrating the efforts of sinners and pushing us to our limits, God forces us to look back up to him as our only Savior.  We give up on tr</w:t>
      </w:r>
      <w:r w:rsidR="00AA2240">
        <w:t>ying to rule for ourselves</w:t>
      </w:r>
      <w:r w:rsidR="00D74FBC" w:rsidRPr="00BD07A6">
        <w:t xml:space="preserve"> and seek the new life that only God can give.  The moment we surrender ourselves to God’s grace to us in Jesus, we enter into the freedom and glory of the children of God.  This re</w:t>
      </w:r>
      <w:r w:rsidR="00DE57AF" w:rsidRPr="00BD07A6">
        <w:t>demption will one day extend</w:t>
      </w:r>
      <w:r w:rsidR="00D74FBC" w:rsidRPr="00BD07A6">
        <w:t xml:space="preserve"> to all of creation.  Revelation 21 talks of </w:t>
      </w:r>
      <w:r w:rsidR="00D553B2" w:rsidRPr="00BD07A6">
        <w:t>a</w:t>
      </w:r>
      <w:r w:rsidR="00C46E37" w:rsidRPr="00BD07A6">
        <w:t xml:space="preserve"> </w:t>
      </w:r>
      <w:r w:rsidR="00DE57AF" w:rsidRPr="00BD07A6">
        <w:rPr>
          <w:i/>
        </w:rPr>
        <w:t>“new heaven and a new earth”</w:t>
      </w:r>
      <w:r w:rsidR="00CF0698" w:rsidRPr="00BD07A6">
        <w:t xml:space="preserve"> that God will establish after </w:t>
      </w:r>
      <w:r w:rsidR="00DE57AF" w:rsidRPr="00BD07A6">
        <w:t>the Fi</w:t>
      </w:r>
      <w:r w:rsidR="00D553B2" w:rsidRPr="00BD07A6">
        <w:t xml:space="preserve">nal Judgment.  </w:t>
      </w:r>
      <w:r w:rsidR="00DE57AF" w:rsidRPr="00BD07A6">
        <w:rPr>
          <w:i/>
        </w:rPr>
        <w:t xml:space="preserve">“And I heard a loud voice from the throne saying, ‘Look!  God’s dwelling place is now among the people, and he will dwell with </w:t>
      </w:r>
      <w:r w:rsidR="00CF0698" w:rsidRPr="00BD07A6">
        <w:rPr>
          <w:i/>
        </w:rPr>
        <w:t xml:space="preserve">them.  </w:t>
      </w:r>
      <w:r w:rsidR="00DE57AF" w:rsidRPr="00BD07A6">
        <w:rPr>
          <w:i/>
        </w:rPr>
        <w:t>They will be his people, and God himself will be with them and be their God.  “He will wipe every tear from their eyes.  There will be no more death” or mourning or crying or pain, for the old order o</w:t>
      </w:r>
      <w:r w:rsidR="00D553B2" w:rsidRPr="00BD07A6">
        <w:rPr>
          <w:i/>
        </w:rPr>
        <w:t>f things has passed away</w:t>
      </w:r>
      <w:r w:rsidR="00DE57AF" w:rsidRPr="00BD07A6">
        <w:rPr>
          <w:i/>
        </w:rPr>
        <w:t>’”</w:t>
      </w:r>
      <w:r w:rsidR="00D553B2" w:rsidRPr="00BD07A6">
        <w:rPr>
          <w:i/>
        </w:rPr>
        <w:t xml:space="preserve"> (Rev 21:3-4).</w:t>
      </w:r>
      <w:r w:rsidR="009D62BF" w:rsidRPr="00BD07A6">
        <w:t xml:space="preserve">  </w:t>
      </w:r>
      <w:r w:rsidR="00DE57AF" w:rsidRPr="00BD07A6">
        <w:t>Our sufferings will be done for good and w</w:t>
      </w:r>
      <w:r w:rsidR="00C46E37" w:rsidRPr="00BD07A6">
        <w:t>e will enjoy God’s presence for</w:t>
      </w:r>
      <w:r w:rsidR="00DE57AF" w:rsidRPr="00BD07A6">
        <w:t xml:space="preserve"> eternity!</w:t>
      </w:r>
    </w:p>
    <w:p w:rsidR="00DE57AF" w:rsidRPr="00BD07A6" w:rsidRDefault="00DE57AF" w:rsidP="00DE57AF">
      <w:pPr>
        <w:spacing w:after="240" w:line="276" w:lineRule="auto"/>
        <w:ind w:firstLine="720"/>
      </w:pPr>
      <w:r w:rsidRPr="00BD07A6">
        <w:t xml:space="preserve">Now look at verse 23.  </w:t>
      </w:r>
      <w:r w:rsidRPr="00BD07A6">
        <w:rPr>
          <w:b/>
          <w:i/>
        </w:rPr>
        <w:t>“Not only so, but we ourselves, who have the firstfruits of the Spirit, groan inwardly as we wait eagerly for our adoption to sonship, the redemption of our bodies.”</w:t>
      </w:r>
      <w:r w:rsidR="00A57AE7" w:rsidRPr="00BD07A6">
        <w:t xml:space="preserve">  As of now, we have only been given a small foretaste</w:t>
      </w:r>
      <w:r w:rsidRPr="00BD07A6">
        <w:t xml:space="preserve"> of God’s kingdom through the Holy Spirit.  So</w:t>
      </w:r>
      <w:r w:rsidR="00A57AE7" w:rsidRPr="00BD07A6">
        <w:t>,</w:t>
      </w:r>
      <w:r w:rsidRPr="00BD07A6">
        <w:t xml:space="preserve"> we too are “groaning” inwardly as we wait for the complet</w:t>
      </w:r>
      <w:r w:rsidR="00A57AE7" w:rsidRPr="00BD07A6">
        <w:t>ion of our adoption papers</w:t>
      </w:r>
      <w:r w:rsidR="00496F56" w:rsidRPr="00BD07A6">
        <w:t>.  I think it’</w:t>
      </w:r>
      <w:r w:rsidRPr="00BD07A6">
        <w:t xml:space="preserve">s important to note that “groaning” is not the same as “grumbling”.  </w:t>
      </w:r>
      <w:r w:rsidR="00A57AE7" w:rsidRPr="00BD07A6">
        <w:t xml:space="preserve">Grumbling </w:t>
      </w:r>
      <w:r w:rsidR="00A57AE7" w:rsidRPr="00BD07A6">
        <w:lastRenderedPageBreak/>
        <w:t>stems f</w:t>
      </w:r>
      <w:r w:rsidR="00E43641" w:rsidRPr="00BD07A6">
        <w:t>rom unbelief.  It is to doubt</w:t>
      </w:r>
      <w:r w:rsidR="00A57AE7" w:rsidRPr="00BD07A6">
        <w:t xml:space="preserve"> God’s goodness and c</w:t>
      </w:r>
      <w:r w:rsidR="00E43641" w:rsidRPr="00BD07A6">
        <w:t>omplain about earthly things</w:t>
      </w:r>
      <w:r w:rsidR="00D916E9" w:rsidRPr="00BD07A6">
        <w:t xml:space="preserve"> we lack</w:t>
      </w:r>
      <w:r w:rsidR="00A57AE7" w:rsidRPr="00BD07A6">
        <w:t xml:space="preserve">.  Groaning, on the other hand, comes from faith.  It is to believe in what God has clearly promised and </w:t>
      </w:r>
      <w:r w:rsidR="004C3589">
        <w:t xml:space="preserve">to </w:t>
      </w:r>
      <w:r w:rsidR="00A57AE7" w:rsidRPr="00BD07A6">
        <w:t>lon</w:t>
      </w:r>
      <w:r w:rsidR="009D62BF" w:rsidRPr="00BD07A6">
        <w:t>g for it earnestly</w:t>
      </w:r>
      <w:r w:rsidR="00285CE6" w:rsidRPr="00BD07A6">
        <w:t xml:space="preserve">, </w:t>
      </w:r>
      <w:r w:rsidR="004324EE" w:rsidRPr="00BD07A6">
        <w:t>like a marathoner</w:t>
      </w:r>
      <w:r w:rsidR="00D916E9" w:rsidRPr="00BD07A6">
        <w:t xml:space="preserve"> groaning</w:t>
      </w:r>
      <w:r w:rsidR="004324EE" w:rsidRPr="00BD07A6">
        <w:t xml:space="preserve"> for</w:t>
      </w:r>
      <w:r w:rsidR="00285CE6" w:rsidRPr="00BD07A6">
        <w:t xml:space="preserve"> </w:t>
      </w:r>
      <w:r w:rsidR="004324EE" w:rsidRPr="00BD07A6">
        <w:t>the finish line</w:t>
      </w:r>
      <w:r w:rsidR="00D916E9" w:rsidRPr="00BD07A6">
        <w:t>!  W</w:t>
      </w:r>
      <w:r w:rsidR="00A57AE7" w:rsidRPr="00BD07A6">
        <w:t>e shou</w:t>
      </w:r>
      <w:r w:rsidR="00E43641" w:rsidRPr="00BD07A6">
        <w:t>ld long for the day</w:t>
      </w:r>
      <w:r w:rsidR="00A57AE7" w:rsidRPr="00BD07A6">
        <w:t xml:space="preserve"> when </w:t>
      </w:r>
      <w:r w:rsidR="00D916E9" w:rsidRPr="00BD07A6">
        <w:t xml:space="preserve">all </w:t>
      </w:r>
      <w:r w:rsidR="00A57AE7" w:rsidRPr="00BD07A6">
        <w:t>our sufferings will co</w:t>
      </w:r>
      <w:r w:rsidR="009D62BF" w:rsidRPr="00BD07A6">
        <w:t>m</w:t>
      </w:r>
      <w:r w:rsidR="00E43641" w:rsidRPr="00BD07A6">
        <w:t xml:space="preserve">e to an end and we will </w:t>
      </w:r>
      <w:r w:rsidR="00A57AE7" w:rsidRPr="00BD07A6">
        <w:t xml:space="preserve">enjoy God’s </w:t>
      </w:r>
      <w:r w:rsidR="00496F56" w:rsidRPr="00BD07A6">
        <w:t xml:space="preserve">intimate </w:t>
      </w:r>
      <w:r w:rsidR="00A57AE7" w:rsidRPr="00BD07A6">
        <w:t xml:space="preserve">presence.  We should long </w:t>
      </w:r>
      <w:r w:rsidR="009D62BF" w:rsidRPr="00BD07A6">
        <w:t xml:space="preserve">for the redemption of our </w:t>
      </w:r>
      <w:r w:rsidR="00A57AE7" w:rsidRPr="00BD07A6">
        <w:t>phys</w:t>
      </w:r>
      <w:r w:rsidR="00496F56" w:rsidRPr="00BD07A6">
        <w:t xml:space="preserve">ical bodies, which will </w:t>
      </w:r>
      <w:r w:rsidR="009D62BF" w:rsidRPr="00BD07A6">
        <w:t>be exchanged for</w:t>
      </w:r>
      <w:r w:rsidR="00A57AE7" w:rsidRPr="00BD07A6">
        <w:t xml:space="preserve"> glorious</w:t>
      </w:r>
      <w:r w:rsidR="009D62BF" w:rsidRPr="00BD07A6">
        <w:t>, immortal</w:t>
      </w:r>
      <w:r w:rsidR="00A57AE7" w:rsidRPr="00BD07A6">
        <w:t xml:space="preserve"> resurrection</w:t>
      </w:r>
      <w:r w:rsidR="009D62BF" w:rsidRPr="00BD07A6">
        <w:t xml:space="preserve"> bodies</w:t>
      </w:r>
      <w:r w:rsidR="00A57AE7" w:rsidRPr="00BD07A6">
        <w:t xml:space="preserve"> like </w:t>
      </w:r>
      <w:r w:rsidR="00F14A6C">
        <w:t xml:space="preserve">that of </w:t>
      </w:r>
      <w:r w:rsidR="00A57AE7" w:rsidRPr="00BD07A6">
        <w:t>our Lo</w:t>
      </w:r>
      <w:r w:rsidR="00F14A6C">
        <w:t>rd Jesus</w:t>
      </w:r>
      <w:r w:rsidR="00D916E9" w:rsidRPr="00BD07A6">
        <w:t xml:space="preserve"> </w:t>
      </w:r>
      <w:r w:rsidR="00E82281">
        <w:t xml:space="preserve">(So the next time your back goes out, groan </w:t>
      </w:r>
      <w:r w:rsidR="00E82281">
        <w:rPr>
          <w:i/>
        </w:rPr>
        <w:t>inwardly</w:t>
      </w:r>
      <w:r w:rsidR="00F14A6C">
        <w:t xml:space="preserve">!).  </w:t>
      </w:r>
      <w:r w:rsidR="00D916E9" w:rsidRPr="00BD07A6">
        <w:t>And we should</w:t>
      </w:r>
      <w:r w:rsidR="009D62BF" w:rsidRPr="00BD07A6">
        <w:t xml:space="preserve"> groan over our</w:t>
      </w:r>
      <w:r w:rsidR="00A57AE7" w:rsidRPr="00BD07A6">
        <w:t xml:space="preserve"> </w:t>
      </w:r>
      <w:r w:rsidR="00D916E9" w:rsidRPr="00BD07A6">
        <w:t xml:space="preserve">current </w:t>
      </w:r>
      <w:r w:rsidR="00A57AE7" w:rsidRPr="00BD07A6">
        <w:t>sinful nature in our desire to b</w:t>
      </w:r>
      <w:r w:rsidR="00F14A6C">
        <w:t xml:space="preserve">e made sinless, just as </w:t>
      </w:r>
      <w:r w:rsidR="00A57AE7" w:rsidRPr="00BD07A6">
        <w:t>Paul lamented that he was unable to do what he wanted to do, and did what he didn’t want</w:t>
      </w:r>
      <w:r w:rsidR="009D62BF" w:rsidRPr="00BD07A6">
        <w:t xml:space="preserve"> to do (Ro 7:18-20).  We </w:t>
      </w:r>
      <w:r w:rsidR="00A57AE7" w:rsidRPr="00BD07A6">
        <w:t>groan that our spirits are willing, but our flesh is weak.</w:t>
      </w:r>
    </w:p>
    <w:p w:rsidR="00A57AE7" w:rsidRPr="00BD07A6" w:rsidRDefault="000F5B91" w:rsidP="00DE57AF">
      <w:pPr>
        <w:spacing w:after="240" w:line="276" w:lineRule="auto"/>
        <w:ind w:firstLine="720"/>
      </w:pPr>
      <w:r w:rsidRPr="00BD07A6">
        <w:t>But God does not</w:t>
      </w:r>
      <w:r w:rsidR="00A57AE7" w:rsidRPr="00BD07A6">
        <w:t xml:space="preserve"> leave us alone to groan in our </w:t>
      </w:r>
      <w:r w:rsidR="004324EE" w:rsidRPr="00BD07A6">
        <w:t>weak</w:t>
      </w:r>
      <w:r w:rsidR="00A57AE7" w:rsidRPr="00BD07A6">
        <w:t xml:space="preserve"> flesh.  Look at verse 26.  </w:t>
      </w:r>
      <w:r w:rsidR="00A57AE7" w:rsidRPr="00BD07A6">
        <w:rPr>
          <w:b/>
          <w:i/>
        </w:rPr>
        <w:t>“In the same way, the Spirit helps us in our weakness.  We do not know what we ought to pray for, but the Spirit himself intercedes for us through wordless groans.”</w:t>
      </w:r>
      <w:r w:rsidR="00A57AE7" w:rsidRPr="00BD07A6">
        <w:t xml:space="preserve">  Like a l</w:t>
      </w:r>
      <w:r w:rsidR="00496F56" w:rsidRPr="00BD07A6">
        <w:t>oving parent groaning over his</w:t>
      </w:r>
      <w:r w:rsidR="00A57AE7" w:rsidRPr="00BD07A6">
        <w:t xml:space="preserve"> suffering child, the Holy Spirit always has his eye on our condition.  </w:t>
      </w:r>
      <w:r w:rsidR="00AB1221" w:rsidRPr="00BD07A6">
        <w:t xml:space="preserve">Jesus referred to him as </w:t>
      </w:r>
      <w:r w:rsidR="00AB1221" w:rsidRPr="00BD07A6">
        <w:rPr>
          <w:i/>
        </w:rPr>
        <w:t>“another advocate” (Jn 14:16)</w:t>
      </w:r>
      <w:r w:rsidR="00AB1221" w:rsidRPr="00BD07A6">
        <w:t xml:space="preserve"> who comforts, counsels and</w:t>
      </w:r>
      <w:r w:rsidR="009D62BF" w:rsidRPr="00BD07A6">
        <w:t xml:space="preserve"> defends us just like Jesus</w:t>
      </w:r>
      <w:r w:rsidR="00AB1221" w:rsidRPr="00BD07A6">
        <w:t>.  Though we often lose heart in the midst of our sufferings, the Spirit compassionately intercedes for us according to God’s will and turns our hearts back to God.  He is even praying for us when we don’t know what we ought to be praying for!  What a comforting thought!  We are never alone in our sufferings.  What a wonderful friend we have in the Spirit!</w:t>
      </w:r>
    </w:p>
    <w:p w:rsidR="00AB1221" w:rsidRPr="00BD07A6" w:rsidRDefault="00AB1221" w:rsidP="00DE57AF">
      <w:pPr>
        <w:spacing w:after="240" w:line="276" w:lineRule="auto"/>
        <w:ind w:firstLine="720"/>
      </w:pPr>
      <w:r w:rsidRPr="00BD07A6">
        <w:t xml:space="preserve">The main point of this section is summarized in verses 24-25.  </w:t>
      </w:r>
      <w:r w:rsidRPr="00BD07A6">
        <w:rPr>
          <w:b/>
          <w:i/>
        </w:rPr>
        <w:t>“For in this hope we were saved. </w:t>
      </w:r>
      <w:r w:rsidR="008B4464" w:rsidRPr="00BD07A6">
        <w:rPr>
          <w:b/>
          <w:i/>
        </w:rPr>
        <w:t xml:space="preserve"> </w:t>
      </w:r>
      <w:r w:rsidRPr="00BD07A6">
        <w:rPr>
          <w:b/>
          <w:i/>
        </w:rPr>
        <w:t>But hope that is seen is no hope at all. </w:t>
      </w:r>
      <w:r w:rsidR="008B4464" w:rsidRPr="00BD07A6">
        <w:rPr>
          <w:b/>
          <w:i/>
        </w:rPr>
        <w:t xml:space="preserve"> </w:t>
      </w:r>
      <w:r w:rsidRPr="00BD07A6">
        <w:rPr>
          <w:b/>
          <w:i/>
        </w:rPr>
        <w:t>Who h</w:t>
      </w:r>
      <w:r w:rsidR="008B4464" w:rsidRPr="00BD07A6">
        <w:rPr>
          <w:b/>
          <w:i/>
        </w:rPr>
        <w:t xml:space="preserve">opes for what they already have?  </w:t>
      </w:r>
      <w:r w:rsidRPr="00BD07A6">
        <w:rPr>
          <w:b/>
          <w:i/>
        </w:rPr>
        <w:t>But if we hope for what we do not yet have, we wait for it patiently.</w:t>
      </w:r>
      <w:r w:rsidR="008B4464" w:rsidRPr="00BD07A6">
        <w:rPr>
          <w:b/>
          <w:i/>
        </w:rPr>
        <w:t>”</w:t>
      </w:r>
      <w:r w:rsidR="008B4464" w:rsidRPr="00BD07A6">
        <w:t xml:space="preserve">  The key is HOPE.  No one likes to wait.  But when we truly want something, we wait for it </w:t>
      </w:r>
      <w:r w:rsidR="008B4464" w:rsidRPr="00BD07A6">
        <w:rPr>
          <w:i/>
        </w:rPr>
        <w:t>patiently</w:t>
      </w:r>
      <w:r w:rsidR="008B4464" w:rsidRPr="00BD07A6">
        <w:t xml:space="preserve">.  A long line for ice cream.  A </w:t>
      </w:r>
      <w:r w:rsidR="00165AB6" w:rsidRPr="00BD07A6">
        <w:t xml:space="preserve">hot </w:t>
      </w:r>
      <w:r w:rsidR="008B4464" w:rsidRPr="00BD07A6">
        <w:t xml:space="preserve">new product </w:t>
      </w:r>
      <w:r w:rsidR="00165AB6" w:rsidRPr="00BD07A6">
        <w:t xml:space="preserve">about </w:t>
      </w:r>
      <w:r w:rsidR="00104054">
        <w:t>to go on sale.  One</w:t>
      </w:r>
      <w:r w:rsidR="008B4464" w:rsidRPr="00BD07A6">
        <w:t xml:space="preserve"> final semester before graduation</w:t>
      </w:r>
      <w:r w:rsidR="00165AB6" w:rsidRPr="00BD07A6">
        <w:t xml:space="preserve">.  </w:t>
      </w:r>
      <w:r w:rsidR="003456E2" w:rsidRPr="00BD07A6">
        <w:t>In our minds, t</w:t>
      </w:r>
      <w:r w:rsidR="00165AB6" w:rsidRPr="00BD07A6">
        <w:t>he</w:t>
      </w:r>
      <w:r w:rsidR="00916A85" w:rsidRPr="00BD07A6">
        <w:t>se</w:t>
      </w:r>
      <w:r w:rsidR="00165AB6" w:rsidRPr="00BD07A6">
        <w:t xml:space="preserve"> prize</w:t>
      </w:r>
      <w:r w:rsidR="00916A85" w:rsidRPr="00BD07A6">
        <w:t>s</w:t>
      </w:r>
      <w:r w:rsidR="008B4464" w:rsidRPr="00BD07A6">
        <w:t xml:space="preserve"> far outweigh</w:t>
      </w:r>
      <w:r w:rsidR="00165AB6" w:rsidRPr="00BD07A6">
        <w:t xml:space="preserve"> the short-term suffering</w:t>
      </w:r>
      <w:r w:rsidR="003456E2" w:rsidRPr="00BD07A6">
        <w:t xml:space="preserve"> required to wait</w:t>
      </w:r>
      <w:r w:rsidR="008B4464" w:rsidRPr="00BD07A6">
        <w:t>.  Is this our attitude towards our heavenly re</w:t>
      </w:r>
      <w:r w:rsidR="00165AB6" w:rsidRPr="00BD07A6">
        <w:t>ward?  Are we groaning for</w:t>
      </w:r>
      <w:r w:rsidR="008B4464" w:rsidRPr="00BD07A6">
        <w:t xml:space="preserve"> our intimate reunion with our Creator</w:t>
      </w:r>
      <w:r w:rsidR="00FC7F07" w:rsidRPr="00BD07A6">
        <w:t xml:space="preserve"> God</w:t>
      </w:r>
      <w:r w:rsidR="00916A85" w:rsidRPr="00BD07A6">
        <w:t>?  Our future glory is no</w:t>
      </w:r>
      <w:r w:rsidR="008B4464" w:rsidRPr="00BD07A6">
        <w:t xml:space="preserve"> fairy tale.  </w:t>
      </w:r>
      <w:r w:rsidR="00165AB6" w:rsidRPr="00BD07A6">
        <w:t>Jesus has risen from the dead and is coming again very soon.  We must ask ourselves, are we storing up treasures in heaven?  Are we willingly suffering for Jesus’ sake now because of the reward he has in store for us?  We need to weigh our present sufferings and future glory in the scales of God’s word</w:t>
      </w:r>
      <w:r w:rsidR="0051463F" w:rsidRPr="00BD07A6">
        <w:t>.  Where have you placed your hope?  Our answer to this question will determine the course of our entire lives.</w:t>
      </w:r>
    </w:p>
    <w:p w:rsidR="00197112" w:rsidRPr="00BD07A6" w:rsidRDefault="00B17A28" w:rsidP="00D302CF">
      <w:pPr>
        <w:spacing w:after="240" w:line="276" w:lineRule="auto"/>
        <w:rPr>
          <w:b/>
        </w:rPr>
      </w:pPr>
      <w:r w:rsidRPr="00BD07A6">
        <w:rPr>
          <w:b/>
        </w:rPr>
        <w:t xml:space="preserve">II. </w:t>
      </w:r>
      <w:r w:rsidR="00F046DB" w:rsidRPr="00BD07A6">
        <w:rPr>
          <w:b/>
        </w:rPr>
        <w:t>Go</w:t>
      </w:r>
      <w:r w:rsidR="00504134" w:rsidRPr="00BD07A6">
        <w:rPr>
          <w:b/>
        </w:rPr>
        <w:t>d is working for our good in all</w:t>
      </w:r>
      <w:r w:rsidR="00F046DB" w:rsidRPr="00BD07A6">
        <w:rPr>
          <w:b/>
        </w:rPr>
        <w:t xml:space="preserve"> things</w:t>
      </w:r>
      <w:r w:rsidR="00A16187" w:rsidRPr="00BD07A6">
        <w:rPr>
          <w:b/>
        </w:rPr>
        <w:t xml:space="preserve"> </w:t>
      </w:r>
      <w:r w:rsidR="00A74973" w:rsidRPr="00BD07A6">
        <w:rPr>
          <w:b/>
        </w:rPr>
        <w:t>(</w:t>
      </w:r>
      <w:r w:rsidR="00F046DB" w:rsidRPr="00BD07A6">
        <w:rPr>
          <w:b/>
        </w:rPr>
        <w:t>vs. 28-30</w:t>
      </w:r>
      <w:r w:rsidR="00EF3050" w:rsidRPr="00BD07A6">
        <w:rPr>
          <w:b/>
        </w:rPr>
        <w:t>)</w:t>
      </w:r>
    </w:p>
    <w:p w:rsidR="00504134" w:rsidRPr="00BD07A6" w:rsidRDefault="00504134" w:rsidP="00504134">
      <w:pPr>
        <w:spacing w:after="240" w:line="276" w:lineRule="auto"/>
      </w:pPr>
      <w:r w:rsidRPr="00BD07A6">
        <w:tab/>
      </w:r>
      <w:r w:rsidR="00475DDE" w:rsidRPr="00BD07A6">
        <w:t>Even after we have personally accepted the future glory that aw</w:t>
      </w:r>
      <w:r w:rsidR="002044FD" w:rsidRPr="00BD07A6">
        <w:t xml:space="preserve">aits us, it doesn’t </w:t>
      </w:r>
      <w:r w:rsidR="005208C3" w:rsidRPr="00BD07A6">
        <w:t xml:space="preserve">mean </w:t>
      </w:r>
      <w:r w:rsidR="00475DDE" w:rsidRPr="00BD07A6">
        <w:t xml:space="preserve">our sufferings in this life will be easy, or even that they will make sense.  Accidents happen.  Terrible misfortunes befall even those who </w:t>
      </w:r>
      <w:r w:rsidR="00C8782D" w:rsidRPr="00BD07A6">
        <w:t>love and serve God.  We might ask, “</w:t>
      </w:r>
      <w:r w:rsidR="00475DDE" w:rsidRPr="00BD07A6">
        <w:t xml:space="preserve">How can our good Father allow such things to happen to his </w:t>
      </w:r>
      <w:r w:rsidR="00C8782D" w:rsidRPr="00BD07A6">
        <w:t xml:space="preserve">beloved </w:t>
      </w:r>
      <w:r w:rsidR="00475DDE" w:rsidRPr="00BD07A6">
        <w:t>children?</w:t>
      </w:r>
      <w:r w:rsidR="00C8782D" w:rsidRPr="00BD07A6">
        <w:t>”</w:t>
      </w:r>
    </w:p>
    <w:p w:rsidR="00475DDE" w:rsidRPr="00BD07A6" w:rsidRDefault="002705DC" w:rsidP="00504134">
      <w:pPr>
        <w:spacing w:after="240" w:line="276" w:lineRule="auto"/>
      </w:pPr>
      <w:r>
        <w:tab/>
        <w:t>Paul replies to such concerns</w:t>
      </w:r>
      <w:r w:rsidR="00475DDE" w:rsidRPr="00BD07A6">
        <w:t xml:space="preserve"> in verse 28.  </w:t>
      </w:r>
      <w:r w:rsidR="00475DDE" w:rsidRPr="00BD07A6">
        <w:rPr>
          <w:b/>
          <w:i/>
        </w:rPr>
        <w:t>“And we know that in all things God works for the good of those who love him, who have been called according to his purpose.”</w:t>
      </w:r>
      <w:r w:rsidR="00475DDE" w:rsidRPr="00BD07A6">
        <w:t xml:space="preserve">  Talk </w:t>
      </w:r>
      <w:r w:rsidR="00475DDE" w:rsidRPr="00BD07A6">
        <w:lastRenderedPageBreak/>
        <w:t>about Bible verses that should be written on our hearts in big, gold letter</w:t>
      </w:r>
      <w:r w:rsidR="00BA55BC">
        <w:t>s!  I think this verse is easy to understand but one</w:t>
      </w:r>
      <w:r w:rsidR="00475DDE" w:rsidRPr="00BD07A6">
        <w:t xml:space="preserve"> of t</w:t>
      </w:r>
      <w:r w:rsidR="00694CF6" w:rsidRPr="00BD07A6">
        <w:t>he hardest</w:t>
      </w:r>
      <w:r w:rsidR="00BA55BC">
        <w:t xml:space="preserve"> to accept.  Does God really use </w:t>
      </w:r>
      <w:r w:rsidR="00BA55BC">
        <w:rPr>
          <w:i/>
        </w:rPr>
        <w:t>all</w:t>
      </w:r>
      <w:r w:rsidR="00475DDE" w:rsidRPr="00BD07A6">
        <w:t xml:space="preserve"> things for the good of tho</w:t>
      </w:r>
      <w:r w:rsidR="00BA55BC">
        <w:t xml:space="preserve">se who love him?  The </w:t>
      </w:r>
      <w:r w:rsidR="00475DDE" w:rsidRPr="00BD07A6">
        <w:t>cancer</w:t>
      </w:r>
      <w:r w:rsidR="00BA55BC">
        <w:t xml:space="preserve"> diagnosis for a young child</w:t>
      </w:r>
      <w:r w:rsidR="00475DDE" w:rsidRPr="00BD07A6">
        <w:t xml:space="preserve">?  The suicide </w:t>
      </w:r>
      <w:r w:rsidR="00BA55BC">
        <w:t xml:space="preserve">church </w:t>
      </w:r>
      <w:r w:rsidR="00475DDE" w:rsidRPr="00BD07A6">
        <w:t>bomber?  T</w:t>
      </w:r>
      <w:r w:rsidR="004324EE" w:rsidRPr="00BD07A6">
        <w:t>he holocaust?  Recently,</w:t>
      </w:r>
      <w:r w:rsidR="00BA55BC">
        <w:t xml:space="preserve"> a very </w:t>
      </w:r>
      <w:r w:rsidR="00475DDE" w:rsidRPr="00BD07A6">
        <w:t xml:space="preserve">precious coworker </w:t>
      </w:r>
      <w:r w:rsidR="004324EE" w:rsidRPr="00BD07A6">
        <w:t>of ours from Boston was incapacitated after</w:t>
      </w:r>
      <w:r w:rsidR="00475DDE" w:rsidRPr="00BD07A6">
        <w:t xml:space="preserve"> a tragic car accident.  </w:t>
      </w:r>
      <w:r w:rsidR="00EE2A69" w:rsidRPr="00BD07A6">
        <w:t xml:space="preserve">How can </w:t>
      </w:r>
      <w:r w:rsidR="00694CF6" w:rsidRPr="00BD07A6">
        <w:t>any of these</w:t>
      </w:r>
      <w:r w:rsidR="00EE2A69" w:rsidRPr="00BD07A6">
        <w:t xml:space="preserve"> be considered “good” for God’s people?</w:t>
      </w:r>
    </w:p>
    <w:p w:rsidR="00EE2A69" w:rsidRPr="00BD07A6" w:rsidRDefault="007E375E" w:rsidP="00504134">
      <w:pPr>
        <w:spacing w:after="240" w:line="276" w:lineRule="auto"/>
      </w:pPr>
      <w:r w:rsidRPr="00BD07A6">
        <w:tab/>
      </w:r>
      <w:r w:rsidR="00694CF6" w:rsidRPr="00BD07A6">
        <w:t>Paul</w:t>
      </w:r>
      <w:r w:rsidRPr="00BD07A6">
        <w:t xml:space="preserve"> did</w:t>
      </w:r>
      <w:r w:rsidR="00EE2A69" w:rsidRPr="00BD07A6">
        <w:t xml:space="preserve"> not say that everything is good in and of itself.  There are plenty of things that are bad.  Tragedies are bad.  All sin is bad.  But God is the absolute </w:t>
      </w:r>
      <w:r w:rsidR="00EE2A69" w:rsidRPr="00BD07A6">
        <w:rPr>
          <w:i/>
        </w:rPr>
        <w:t>master</w:t>
      </w:r>
      <w:r w:rsidR="00EE2A69" w:rsidRPr="00BD07A6">
        <w:t xml:space="preserve"> at bringing good out of the bad.  Ve</w:t>
      </w:r>
      <w:r w:rsidRPr="00BD07A6">
        <w:t>rse 28 can also be translated,</w:t>
      </w:r>
      <w:r w:rsidR="00EE2A69" w:rsidRPr="00BD07A6">
        <w:t xml:space="preserve"> </w:t>
      </w:r>
      <w:r w:rsidR="00EE2A69" w:rsidRPr="00BD07A6">
        <w:rPr>
          <w:i/>
        </w:rPr>
        <w:t xml:space="preserve">“…all things </w:t>
      </w:r>
      <w:r w:rsidR="00EE2A69" w:rsidRPr="00BD07A6">
        <w:rPr>
          <w:i/>
          <w:u w:val="single"/>
        </w:rPr>
        <w:t>work together</w:t>
      </w:r>
      <w:r w:rsidR="00EE2A69" w:rsidRPr="00BD07A6">
        <w:rPr>
          <w:i/>
        </w:rPr>
        <w:t xml:space="preserve"> for good to those who love God…”</w:t>
      </w:r>
      <w:r w:rsidR="005C0C9F">
        <w:t xml:space="preserve">  Intrinsically bad things</w:t>
      </w:r>
      <w:r w:rsidR="0019360F" w:rsidRPr="00BD07A6">
        <w:t xml:space="preserve">, when </w:t>
      </w:r>
      <w:r w:rsidR="00EE2A69" w:rsidRPr="00BD07A6">
        <w:t>weaved together in the</w:t>
      </w:r>
      <w:r w:rsidR="00694CF6" w:rsidRPr="00BD07A6">
        <w:t xml:space="preserve"> great fabric of God’s </w:t>
      </w:r>
      <w:r w:rsidR="00EE2A69" w:rsidRPr="00BD07A6">
        <w:t>sovereignty, somehow</w:t>
      </w:r>
      <w:r w:rsidR="00694CF6" w:rsidRPr="00BD07A6">
        <w:t>, some way</w:t>
      </w:r>
      <w:r w:rsidR="005C0C9F">
        <w:t xml:space="preserve"> </w:t>
      </w:r>
      <w:r w:rsidR="00EE2A69" w:rsidRPr="00BD07A6">
        <w:t>turn out for good in the end, even unimaginable good beyond our wildest calculations.  Remember Joseph’s story in Genesis?  Whe</w:t>
      </w:r>
      <w:r w:rsidR="00694CF6" w:rsidRPr="00BD07A6">
        <w:t>n Joseph told his brothers</w:t>
      </w:r>
      <w:r w:rsidR="00EE2A69" w:rsidRPr="00BD07A6">
        <w:t xml:space="preserve"> his dreams of becoming a great ruler, </w:t>
      </w:r>
      <w:r w:rsidR="004E7070" w:rsidRPr="00BD07A6">
        <w:t>they sold him as a slave to Egypt!  Awful!  Then, when Joseph worked for Potiphar, he was falsely accused of adultery and thrown into prison!  Dreadful!  An</w:t>
      </w:r>
      <w:r w:rsidR="0019360F" w:rsidRPr="00BD07A6">
        <w:t>d when Joseph correctly interpreted</w:t>
      </w:r>
      <w:r w:rsidR="004E7070" w:rsidRPr="00BD07A6">
        <w:t xml:space="preserve"> the cupbearer’s dream, he was forgotten about!  Despicable!  If anyone had reason to doubt God’s goodness in all things, it was Joseph.  But we know how his story ended.  Eventually Joseph was exalted to the highest position</w:t>
      </w:r>
      <w:r w:rsidR="00694CF6" w:rsidRPr="00BD07A6">
        <w:t xml:space="preserve"> in Egypt under Pharaoh.  With God’s help, he</w:t>
      </w:r>
      <w:r w:rsidR="004E7070" w:rsidRPr="00BD07A6">
        <w:t xml:space="preserve"> corr</w:t>
      </w:r>
      <w:r w:rsidR="00BC487E">
        <w:t>ectly predicted a severe</w:t>
      </w:r>
      <w:r w:rsidR="00694CF6" w:rsidRPr="00BD07A6">
        <w:t xml:space="preserve"> famine and</w:t>
      </w:r>
      <w:r w:rsidR="004E7070" w:rsidRPr="00BD07A6">
        <w:t xml:space="preserve"> saved </w:t>
      </w:r>
      <w:r w:rsidR="00694CF6" w:rsidRPr="00BD07A6">
        <w:t xml:space="preserve">the entire nation.  Later, </w:t>
      </w:r>
      <w:r w:rsidR="004E7070" w:rsidRPr="00BD07A6">
        <w:t xml:space="preserve">Joseph’s brothers </w:t>
      </w:r>
      <w:r w:rsidR="00694CF6" w:rsidRPr="00BD07A6">
        <w:t>even repented and were reconciled to him</w:t>
      </w:r>
      <w:r w:rsidR="004E7070" w:rsidRPr="00BD07A6">
        <w:t xml:space="preserve">.  This led Joseph to declare, </w:t>
      </w:r>
      <w:r w:rsidR="004E7070" w:rsidRPr="00BD07A6">
        <w:rPr>
          <w:i/>
        </w:rPr>
        <w:t xml:space="preserve">“You intended to harm me, but God intended it for good to accomplish what is now being </w:t>
      </w:r>
      <w:r w:rsidR="00694CF6" w:rsidRPr="00BD07A6">
        <w:rPr>
          <w:i/>
        </w:rPr>
        <w:t>done, the saving of many lives” (Gen 50:20).</w:t>
      </w:r>
    </w:p>
    <w:p w:rsidR="00FE7BFA" w:rsidRPr="00BD07A6" w:rsidRDefault="004E7070" w:rsidP="005421A0">
      <w:pPr>
        <w:spacing w:after="240" w:line="276" w:lineRule="auto"/>
      </w:pPr>
      <w:r w:rsidRPr="00BD07A6">
        <w:tab/>
        <w:t xml:space="preserve">In </w:t>
      </w:r>
      <w:r w:rsidR="00312D44" w:rsidRPr="00BD07A6">
        <w:t xml:space="preserve">everything, God has some beautiful </w:t>
      </w:r>
      <w:r w:rsidRPr="00BD07A6">
        <w:t>purpose that we cann</w:t>
      </w:r>
      <w:r w:rsidR="00312D44" w:rsidRPr="00BD07A6">
        <w:t>ot even imagine</w:t>
      </w:r>
      <w:r w:rsidRPr="00BD07A6">
        <w:t>.  B</w:t>
      </w:r>
      <w:r w:rsidR="008C5396" w:rsidRPr="00BD07A6">
        <w:t>ut</w:t>
      </w:r>
      <w:r w:rsidRPr="00BD07A6">
        <w:t xml:space="preserve"> verse 29</w:t>
      </w:r>
      <w:r w:rsidR="008C5396" w:rsidRPr="00BD07A6">
        <w:t xml:space="preserve"> gives us</w:t>
      </w:r>
      <w:r w:rsidR="00694CF6" w:rsidRPr="00BD07A6">
        <w:t xml:space="preserve"> some insight</w:t>
      </w:r>
      <w:r w:rsidRPr="00BD07A6">
        <w:t xml:space="preserve">.  </w:t>
      </w:r>
      <w:r w:rsidRPr="00BD07A6">
        <w:rPr>
          <w:b/>
          <w:i/>
        </w:rPr>
        <w:t>“For those God foreknew he also predestined to be conformed to the image of his Son, that he might be the firstborn among many brothers and sisters</w:t>
      </w:r>
      <w:r w:rsidR="008C5396" w:rsidRPr="00BD07A6">
        <w:rPr>
          <w:b/>
          <w:i/>
        </w:rPr>
        <w:t>.”</w:t>
      </w:r>
      <w:r w:rsidR="00312D44" w:rsidRPr="00BD07A6">
        <w:t xml:space="preserve">  </w:t>
      </w:r>
      <w:r w:rsidR="008C5396" w:rsidRPr="00BD07A6">
        <w:t>This is th</w:t>
      </w:r>
      <w:r w:rsidR="00694CF6" w:rsidRPr="00BD07A6">
        <w:t xml:space="preserve">e end-goal of our salvation, </w:t>
      </w:r>
      <w:r w:rsidR="008C5396" w:rsidRPr="00BD07A6">
        <w:t>which we have already begun to experience.  Through all the bad stu</w:t>
      </w:r>
      <w:r w:rsidR="00B4391A">
        <w:t>ff that happens, God destroys</w:t>
      </w:r>
      <w:r w:rsidR="008C5396" w:rsidRPr="00BD07A6">
        <w:t xml:space="preserve"> our pride.  He teaches us Jesus’ patien</w:t>
      </w:r>
      <w:r w:rsidR="00694CF6" w:rsidRPr="00BD07A6">
        <w:t>ce and long-suffering love</w:t>
      </w:r>
      <w:r w:rsidR="008C5396" w:rsidRPr="00BD07A6">
        <w:t>.  He refines our</w:t>
      </w:r>
      <w:r w:rsidR="00312D44" w:rsidRPr="00BD07A6">
        <w:t xml:space="preserve"> hope so that our eyes are</w:t>
      </w:r>
      <w:r w:rsidR="008C5396" w:rsidRPr="00BD07A6">
        <w:t xml:space="preserve"> </w:t>
      </w:r>
      <w:r w:rsidR="00694CF6" w:rsidRPr="00BD07A6">
        <w:t xml:space="preserve">fixed </w:t>
      </w:r>
      <w:r w:rsidR="008C5396" w:rsidRPr="00BD07A6">
        <w:t>on him and his promi</w:t>
      </w:r>
      <w:r w:rsidR="00312D44" w:rsidRPr="00BD07A6">
        <w:t>ses.  Didn’t Joseph, through what he suffered</w:t>
      </w:r>
      <w:r w:rsidR="008C5396" w:rsidRPr="00BD07A6">
        <w:t>, change from a cocky you</w:t>
      </w:r>
      <w:r w:rsidR="00694CF6" w:rsidRPr="00BD07A6">
        <w:t xml:space="preserve">ng shepherd boy into a </w:t>
      </w:r>
      <w:r w:rsidR="008C5396" w:rsidRPr="00BD07A6">
        <w:t>faithful</w:t>
      </w:r>
      <w:r w:rsidR="00312D44" w:rsidRPr="00BD07A6">
        <w:t>,</w:t>
      </w:r>
      <w:r w:rsidR="00694CF6" w:rsidRPr="00BD07A6">
        <w:t xml:space="preserve"> Christ-like</w:t>
      </w:r>
      <w:r w:rsidR="008C5396" w:rsidRPr="00BD07A6">
        <w:t xml:space="preserve"> servant who could lead a nation?  If we only </w:t>
      </w:r>
      <w:r w:rsidR="005421A0" w:rsidRPr="00BD07A6">
        <w:t>recognized</w:t>
      </w:r>
      <w:r w:rsidR="008C5396" w:rsidRPr="00BD07A6">
        <w:t xml:space="preserve"> our sufferings as God-given o</w:t>
      </w:r>
      <w:r w:rsidR="00312D44" w:rsidRPr="00BD07A6">
        <w:t>pportunities to grow in Jesus’</w:t>
      </w:r>
      <w:r w:rsidR="008C5396" w:rsidRPr="00BD07A6">
        <w:t xml:space="preserve"> image</w:t>
      </w:r>
      <w:r w:rsidR="005421A0" w:rsidRPr="00BD07A6">
        <w:t>, we would mature rapidly</w:t>
      </w:r>
      <w:r w:rsidR="004324EE" w:rsidRPr="00BD07A6">
        <w:t xml:space="preserve"> and </w:t>
      </w:r>
      <w:r w:rsidR="00094C71">
        <w:t xml:space="preserve">be able to </w:t>
      </w:r>
      <w:r w:rsidR="004324EE" w:rsidRPr="00BD07A6">
        <w:t>rejoice in all circumstances!</w:t>
      </w:r>
    </w:p>
    <w:p w:rsidR="00715032" w:rsidRPr="00BD07A6" w:rsidRDefault="005421A0" w:rsidP="005421A0">
      <w:pPr>
        <w:spacing w:after="240" w:line="276" w:lineRule="auto"/>
      </w:pPr>
      <w:r w:rsidRPr="00BD07A6">
        <w:tab/>
      </w:r>
      <w:r w:rsidR="00F85EC8" w:rsidRPr="00BD07A6">
        <w:t>One of the lowest</w:t>
      </w:r>
      <w:r w:rsidR="00687EC9" w:rsidRPr="00BD07A6">
        <w:t xml:space="preserve"> moments in my life was when I received my rejection letter fr</w:t>
      </w:r>
      <w:r w:rsidR="00F85EC8" w:rsidRPr="00BD07A6">
        <w:t>om the University of Minnesota</w:t>
      </w:r>
      <w:r w:rsidR="00687EC9" w:rsidRPr="00BD07A6">
        <w:t xml:space="preserve"> graduate program.  Sinc</w:t>
      </w:r>
      <w:r w:rsidR="00F85EC8" w:rsidRPr="00BD07A6">
        <w:t>e</w:t>
      </w:r>
      <w:r w:rsidR="00687EC9" w:rsidRPr="00BD07A6">
        <w:t xml:space="preserve"> school studies had always come naturally to me, this felt li</w:t>
      </w:r>
      <w:r w:rsidR="000B1266" w:rsidRPr="00BD07A6">
        <w:t>ke a colossal mistake</w:t>
      </w:r>
      <w:r w:rsidR="00687EC9" w:rsidRPr="00BD07A6">
        <w:t>.  It was easy to ques</w:t>
      </w:r>
      <w:r w:rsidR="00715032" w:rsidRPr="00BD07A6">
        <w:t xml:space="preserve">tion God’s love </w:t>
      </w:r>
      <w:r w:rsidR="00F85EC8" w:rsidRPr="00BD07A6">
        <w:t>for me</w:t>
      </w:r>
      <w:r w:rsidR="00687EC9" w:rsidRPr="00BD07A6">
        <w:t xml:space="preserve">.  But then something amazing happened.  </w:t>
      </w:r>
      <w:r w:rsidR="00A17911">
        <w:t>This crisis</w:t>
      </w:r>
      <w:r w:rsidR="00687EC9" w:rsidRPr="00BD07A6">
        <w:t xml:space="preserve"> </w:t>
      </w:r>
      <w:r w:rsidR="00F85EC8" w:rsidRPr="00BD07A6">
        <w:t>forced</w:t>
      </w:r>
      <w:r w:rsidR="00715032" w:rsidRPr="00BD07A6">
        <w:t xml:space="preserve"> me to really consider God’s overall purpose for my life.  I had a big decision t</w:t>
      </w:r>
      <w:r w:rsidR="00B14AFA" w:rsidRPr="00BD07A6">
        <w:t>o make: continue my education in a different program at</w:t>
      </w:r>
      <w:r w:rsidR="00715032" w:rsidRPr="00BD07A6">
        <w:t xml:space="preserve"> another school or find a way to stay in Minneapolis and continue growing as a disciple of Jesus.  </w:t>
      </w:r>
      <w:r w:rsidR="00E2659B" w:rsidRPr="00BD07A6">
        <w:t>Little did I realize</w:t>
      </w:r>
      <w:r w:rsidR="00B14AFA" w:rsidRPr="00BD07A6">
        <w:t xml:space="preserve"> at the tim</w:t>
      </w:r>
      <w:r w:rsidR="00A17911">
        <w:t>e, but God was using this</w:t>
      </w:r>
      <w:r w:rsidR="00B14AFA" w:rsidRPr="00BD07A6">
        <w:t xml:space="preserve"> to conform me to the image of his Son.  Through Matthew 6:33, God challenged</w:t>
      </w:r>
      <w:r w:rsidR="00715032" w:rsidRPr="00BD07A6">
        <w:t xml:space="preserve"> me to</w:t>
      </w:r>
      <w:r w:rsidR="00A17911">
        <w:t xml:space="preserve"> stretch my faith and seek his kingdom and</w:t>
      </w:r>
      <w:r w:rsidR="00715032" w:rsidRPr="00BD07A6">
        <w:t xml:space="preserve"> righteousness as my life’s </w:t>
      </w:r>
      <w:r w:rsidR="00210288">
        <w:t>goal</w:t>
      </w:r>
      <w:r w:rsidR="00B14AFA" w:rsidRPr="00BD07A6">
        <w:t>.  I was left with no other option than</w:t>
      </w:r>
      <w:r w:rsidR="00715032" w:rsidRPr="00BD07A6">
        <w:t xml:space="preserve"> to pray very earnestly about this, more earnestly than </w:t>
      </w:r>
      <w:r w:rsidR="00B14AFA" w:rsidRPr="00BD07A6">
        <w:t>I had ever prayed for anything before</w:t>
      </w:r>
      <w:r w:rsidR="00715032" w:rsidRPr="00BD07A6">
        <w:t xml:space="preserve">.  My relationship with God grew so much </w:t>
      </w:r>
      <w:r w:rsidR="00B14AFA" w:rsidRPr="00BD07A6">
        <w:t xml:space="preserve">during this </w:t>
      </w:r>
      <w:r w:rsidR="00E2659B" w:rsidRPr="00BD07A6">
        <w:t xml:space="preserve">short </w:t>
      </w:r>
      <w:r w:rsidR="00B14AFA" w:rsidRPr="00BD07A6">
        <w:t xml:space="preserve">time.  </w:t>
      </w:r>
      <w:r w:rsidR="00715032" w:rsidRPr="00BD07A6">
        <w:t>In th</w:t>
      </w:r>
      <w:r w:rsidR="00B14AFA" w:rsidRPr="00BD07A6">
        <w:t xml:space="preserve">e end, God answered my prayers and </w:t>
      </w:r>
      <w:r w:rsidR="00715032" w:rsidRPr="00BD07A6">
        <w:t xml:space="preserve">made a way </w:t>
      </w:r>
      <w:r w:rsidR="00B14AFA" w:rsidRPr="00BD07A6">
        <w:t xml:space="preserve">for </w:t>
      </w:r>
      <w:r w:rsidR="004300E8" w:rsidRPr="00BD07A6">
        <w:t>me to enter the program anyway.  I still obtai</w:t>
      </w:r>
      <w:r w:rsidR="00E2659B" w:rsidRPr="00BD07A6">
        <w:t>ned my degree</w:t>
      </w:r>
      <w:r w:rsidR="004300E8" w:rsidRPr="00BD07A6">
        <w:t xml:space="preserve"> in the end</w:t>
      </w:r>
      <w:r w:rsidR="00E2659B" w:rsidRPr="00BD07A6">
        <w:t>,</w:t>
      </w:r>
      <w:r w:rsidR="004300E8" w:rsidRPr="00BD07A6">
        <w:t xml:space="preserve"> but more importantly, God showed</w:t>
      </w:r>
      <w:r w:rsidR="00715032" w:rsidRPr="00BD07A6">
        <w:t xml:space="preserve"> me the wonderful purpose he had for me to grow as a</w:t>
      </w:r>
      <w:r w:rsidR="004324EE" w:rsidRPr="00BD07A6">
        <w:t xml:space="preserve"> Christ-like</w:t>
      </w:r>
      <w:r w:rsidR="00715032" w:rsidRPr="00BD07A6">
        <w:t xml:space="preserve"> spiritual leader for this generation.  Praise Go</w:t>
      </w:r>
      <w:r w:rsidR="002E231F" w:rsidRPr="00BD07A6">
        <w:t>d for using what was</w:t>
      </w:r>
      <w:r w:rsidR="00715032" w:rsidRPr="00BD07A6">
        <w:t xml:space="preserve"> bad to bring about something so good!</w:t>
      </w:r>
    </w:p>
    <w:p w:rsidR="005421A0" w:rsidRPr="00BD07A6" w:rsidRDefault="00715032" w:rsidP="00715032">
      <w:pPr>
        <w:spacing w:after="240" w:line="276" w:lineRule="auto"/>
        <w:ind w:firstLine="720"/>
      </w:pPr>
      <w:r w:rsidRPr="00BD07A6">
        <w:t xml:space="preserve">Bad things are going to happen to you, things that don’t seem to make any sense.  But never for a moment doubt in your </w:t>
      </w:r>
      <w:r w:rsidR="002E231F" w:rsidRPr="00BD07A6">
        <w:t xml:space="preserve">Heavenly </w:t>
      </w:r>
      <w:r w:rsidR="00F85EC8" w:rsidRPr="00BD07A6">
        <w:t>Father’s love for you!</w:t>
      </w:r>
      <w:r w:rsidRPr="00BD07A6">
        <w:t xml:space="preserve">  Could it be that perhaps God loves you so much that he cannot possibly bear the thought of you living apart from him?  Could it be that sometimes we leave God no other option than to violently shake us out of our comfort zones so that we h</w:t>
      </w:r>
      <w:r w:rsidR="004C39DA" w:rsidRPr="00BD07A6">
        <w:t>ave nowhere else to run but</w:t>
      </w:r>
      <w:r w:rsidRPr="00BD07A6">
        <w:t xml:space="preserve"> his arms?  </w:t>
      </w:r>
      <w:r w:rsidR="002E231F" w:rsidRPr="00BD07A6">
        <w:t xml:space="preserve">In ALL things, God is working for our good, to conform us to the perfect image of his Son.  </w:t>
      </w:r>
      <w:r w:rsidR="00F85EC8" w:rsidRPr="00BD07A6">
        <w:t>He will not allow you to be anything less than what you were made to be.  So</w:t>
      </w:r>
      <w:r w:rsidR="002E231F" w:rsidRPr="00BD07A6">
        <w:t xml:space="preserve"> let’s learn to trust in God as Jesus did and </w:t>
      </w:r>
      <w:r w:rsidR="00F85EC8" w:rsidRPr="00BD07A6">
        <w:t xml:space="preserve">grow to </w:t>
      </w:r>
      <w:r w:rsidR="002E231F" w:rsidRPr="00BD07A6">
        <w:t xml:space="preserve">be </w:t>
      </w:r>
      <w:r w:rsidR="00242453" w:rsidRPr="00BD07A6">
        <w:t xml:space="preserve">spiritual </w:t>
      </w:r>
      <w:r w:rsidR="002E231F" w:rsidRPr="00BD07A6">
        <w:t>blessings to the world.</w:t>
      </w:r>
    </w:p>
    <w:p w:rsidR="009F4ACA" w:rsidRPr="00BD07A6" w:rsidRDefault="00F046DB" w:rsidP="008A1509">
      <w:pPr>
        <w:spacing w:after="240" w:line="276" w:lineRule="auto"/>
        <w:rPr>
          <w:b/>
        </w:rPr>
      </w:pPr>
      <w:r w:rsidRPr="00BD07A6">
        <w:rPr>
          <w:b/>
        </w:rPr>
        <w:t>III. We are more than conquerors through him who loved us</w:t>
      </w:r>
      <w:r w:rsidR="00A74973" w:rsidRPr="00BD07A6">
        <w:rPr>
          <w:b/>
        </w:rPr>
        <w:t xml:space="preserve"> (</w:t>
      </w:r>
      <w:r w:rsidRPr="00BD07A6">
        <w:rPr>
          <w:b/>
        </w:rPr>
        <w:t>vs. 31-39</w:t>
      </w:r>
      <w:r w:rsidR="009F4ACA" w:rsidRPr="00BD07A6">
        <w:rPr>
          <w:b/>
        </w:rPr>
        <w:t>)</w:t>
      </w:r>
    </w:p>
    <w:p w:rsidR="007E6D75" w:rsidRPr="00BD07A6" w:rsidRDefault="002E231F" w:rsidP="002E231F">
      <w:pPr>
        <w:spacing w:after="240" w:line="276" w:lineRule="auto"/>
        <w:rPr>
          <w:color w:val="000000"/>
          <w:shd w:val="clear" w:color="auto" w:fill="FFFFFF"/>
        </w:rPr>
      </w:pPr>
      <w:r w:rsidRPr="00BD07A6">
        <w:rPr>
          <w:color w:val="000000"/>
          <w:shd w:val="clear" w:color="auto" w:fill="FFFFFF"/>
        </w:rPr>
        <w:tab/>
        <w:t xml:space="preserve">At this point, Paul is </w:t>
      </w:r>
      <w:r w:rsidR="004C39DA" w:rsidRPr="00BD07A6">
        <w:rPr>
          <w:color w:val="000000"/>
          <w:shd w:val="clear" w:color="auto" w:fill="FFFFFF"/>
        </w:rPr>
        <w:t>awe</w:t>
      </w:r>
      <w:r w:rsidR="007872D9">
        <w:rPr>
          <w:color w:val="000000"/>
          <w:shd w:val="clear" w:color="auto" w:fill="FFFFFF"/>
        </w:rPr>
        <w:t>struck</w:t>
      </w:r>
      <w:r w:rsidR="00824F91">
        <w:rPr>
          <w:color w:val="000000"/>
          <w:shd w:val="clear" w:color="auto" w:fill="FFFFFF"/>
        </w:rPr>
        <w:t xml:space="preserve"> by how much</w:t>
      </w:r>
      <w:r w:rsidR="007872D9">
        <w:rPr>
          <w:color w:val="000000"/>
          <w:shd w:val="clear" w:color="auto" w:fill="FFFFFF"/>
        </w:rPr>
        <w:t xml:space="preserve"> God loves us</w:t>
      </w:r>
      <w:r w:rsidRPr="00BD07A6">
        <w:rPr>
          <w:color w:val="000000"/>
          <w:shd w:val="clear" w:color="auto" w:fill="FFFFFF"/>
        </w:rPr>
        <w:t xml:space="preserve">.  Look at verses 31-32.  </w:t>
      </w:r>
      <w:r w:rsidRPr="00BD07A6">
        <w:rPr>
          <w:b/>
          <w:i/>
          <w:color w:val="000000"/>
          <w:shd w:val="clear" w:color="auto" w:fill="FFFFFF"/>
        </w:rPr>
        <w:t>“What, then, shall we say in response to these things?  If God is for us, who can be against us?  He who did not spare his own Son, but gave him up for us all—how will he not also, along with him, graciously give us all things?”</w:t>
      </w:r>
      <w:r w:rsidRPr="00BD07A6">
        <w:rPr>
          <w:color w:val="000000"/>
          <w:shd w:val="clear" w:color="auto" w:fill="FFFFFF"/>
        </w:rPr>
        <w:t xml:space="preserve">  </w:t>
      </w:r>
      <w:r w:rsidR="007872D9">
        <w:rPr>
          <w:color w:val="000000"/>
          <w:shd w:val="clear" w:color="auto" w:fill="FFFFFF"/>
        </w:rPr>
        <w:t xml:space="preserve">This </w:t>
      </w:r>
      <w:r w:rsidR="0085166A" w:rsidRPr="00BD07A6">
        <w:rPr>
          <w:color w:val="000000"/>
          <w:shd w:val="clear" w:color="auto" w:fill="FFFFFF"/>
        </w:rPr>
        <w:t xml:space="preserve">reminds me of a young child who is absolutely certain of his father’s love and protection.  He </w:t>
      </w:r>
      <w:r w:rsidR="00242453" w:rsidRPr="00BD07A6">
        <w:rPr>
          <w:color w:val="000000"/>
          <w:shd w:val="clear" w:color="auto" w:fill="FFFFFF"/>
        </w:rPr>
        <w:t>is saying</w:t>
      </w:r>
      <w:r w:rsidR="0085166A" w:rsidRPr="00BD07A6">
        <w:rPr>
          <w:color w:val="000000"/>
          <w:shd w:val="clear" w:color="auto" w:fill="FFFFFF"/>
        </w:rPr>
        <w:t>, “Do you know who my Dad is?</w:t>
      </w:r>
      <w:r w:rsidR="00242453" w:rsidRPr="00BD07A6">
        <w:rPr>
          <w:color w:val="000000"/>
          <w:shd w:val="clear" w:color="auto" w:fill="FFFFFF"/>
        </w:rPr>
        <w:t xml:space="preserve">  No one is stronger than </w:t>
      </w:r>
      <w:r w:rsidR="00242453" w:rsidRPr="00BD07A6">
        <w:rPr>
          <w:i/>
          <w:color w:val="000000"/>
          <w:shd w:val="clear" w:color="auto" w:fill="FFFFFF"/>
        </w:rPr>
        <w:t>my</w:t>
      </w:r>
      <w:r w:rsidR="00242453" w:rsidRPr="00BD07A6">
        <w:rPr>
          <w:color w:val="000000"/>
          <w:shd w:val="clear" w:color="auto" w:fill="FFFFFF"/>
        </w:rPr>
        <w:t xml:space="preserve"> Dad!  He’s invincible and he’s </w:t>
      </w:r>
      <w:r w:rsidR="00242453" w:rsidRPr="00BD07A6">
        <w:rPr>
          <w:i/>
          <w:color w:val="000000"/>
          <w:shd w:val="clear" w:color="auto" w:fill="FFFFFF"/>
        </w:rPr>
        <w:t>my</w:t>
      </w:r>
      <w:r w:rsidR="007872D9">
        <w:rPr>
          <w:color w:val="000000"/>
          <w:shd w:val="clear" w:color="auto" w:fill="FFFFFF"/>
        </w:rPr>
        <w:t xml:space="preserve"> Dad!”  This boldness springs forth from</w:t>
      </w:r>
      <w:r w:rsidR="007E6D75" w:rsidRPr="00BD07A6">
        <w:rPr>
          <w:color w:val="000000"/>
          <w:shd w:val="clear" w:color="auto" w:fill="FFFFFF"/>
        </w:rPr>
        <w:t xml:space="preserve"> the</w:t>
      </w:r>
      <w:r w:rsidR="00242453" w:rsidRPr="00BD07A6">
        <w:rPr>
          <w:color w:val="000000"/>
          <w:shd w:val="clear" w:color="auto" w:fill="FFFFFF"/>
        </w:rPr>
        <w:t xml:space="preserve"> historical fact of Jesus’ sacrifice on the cross, whom God gave up for our salvation.  Knowing that God had alread</w:t>
      </w:r>
      <w:r w:rsidR="007E6D75" w:rsidRPr="00BD07A6">
        <w:rPr>
          <w:color w:val="000000"/>
          <w:shd w:val="clear" w:color="auto" w:fill="FFFFFF"/>
        </w:rPr>
        <w:t>y done the unthinkable, we have no reason to think</w:t>
      </w:r>
      <w:r w:rsidR="007872D9">
        <w:rPr>
          <w:color w:val="000000"/>
          <w:shd w:val="clear" w:color="auto" w:fill="FFFFFF"/>
        </w:rPr>
        <w:t xml:space="preserve"> he</w:t>
      </w:r>
      <w:r w:rsidR="00242453" w:rsidRPr="00BD07A6">
        <w:rPr>
          <w:color w:val="000000"/>
          <w:shd w:val="clear" w:color="auto" w:fill="FFFFFF"/>
        </w:rPr>
        <w:t xml:space="preserve"> would withhold an</w:t>
      </w:r>
      <w:r w:rsidR="007E6D75" w:rsidRPr="00BD07A6">
        <w:rPr>
          <w:color w:val="000000"/>
          <w:shd w:val="clear" w:color="auto" w:fill="FFFFFF"/>
        </w:rPr>
        <w:t>ything good or necessary for our</w:t>
      </w:r>
      <w:r w:rsidR="00242453" w:rsidRPr="00BD07A6">
        <w:rPr>
          <w:color w:val="000000"/>
          <w:shd w:val="clear" w:color="auto" w:fill="FFFFFF"/>
        </w:rPr>
        <w:t xml:space="preserve"> salvation.  So there is nothing to fear!</w:t>
      </w:r>
      <w:r w:rsidR="007E6D75" w:rsidRPr="00BD07A6">
        <w:rPr>
          <w:color w:val="000000"/>
          <w:shd w:val="clear" w:color="auto" w:fill="FFFFFF"/>
        </w:rPr>
        <w:t xml:space="preserve">  </w:t>
      </w:r>
      <w:r w:rsidR="00242453" w:rsidRPr="00BD07A6">
        <w:rPr>
          <w:color w:val="000000"/>
          <w:shd w:val="clear" w:color="auto" w:fill="FFFFFF"/>
        </w:rPr>
        <w:t>In</w:t>
      </w:r>
      <w:r w:rsidR="007E6D75" w:rsidRPr="00BD07A6">
        <w:rPr>
          <w:color w:val="000000"/>
          <w:shd w:val="clear" w:color="auto" w:fill="FFFFFF"/>
        </w:rPr>
        <w:t xml:space="preserve"> fact, Paul dares</w:t>
      </w:r>
      <w:r w:rsidR="007872D9">
        <w:rPr>
          <w:color w:val="000000"/>
          <w:shd w:val="clear" w:color="auto" w:fill="FFFFFF"/>
        </w:rPr>
        <w:t xml:space="preserve"> </w:t>
      </w:r>
      <w:r w:rsidR="008A68A1">
        <w:rPr>
          <w:color w:val="000000"/>
          <w:shd w:val="clear" w:color="auto" w:fill="FFFFFF"/>
        </w:rPr>
        <w:t xml:space="preserve">anyone </w:t>
      </w:r>
      <w:r w:rsidR="00242453" w:rsidRPr="00BD07A6">
        <w:rPr>
          <w:color w:val="000000"/>
          <w:shd w:val="clear" w:color="auto" w:fill="FFFFFF"/>
        </w:rPr>
        <w:t xml:space="preserve">to </w:t>
      </w:r>
      <w:r w:rsidR="007E6D75" w:rsidRPr="00BD07A6">
        <w:rPr>
          <w:color w:val="000000"/>
          <w:shd w:val="clear" w:color="auto" w:fill="FFFFFF"/>
        </w:rPr>
        <w:t>cond</w:t>
      </w:r>
      <w:r w:rsidR="007872D9">
        <w:rPr>
          <w:color w:val="000000"/>
          <w:shd w:val="clear" w:color="auto" w:fill="FFFFFF"/>
        </w:rPr>
        <w:t xml:space="preserve">emn those whom God has already declared “innocent” in his sight (33-34a).  As verse 34b reminds us, </w:t>
      </w:r>
      <w:r w:rsidR="008A68A1">
        <w:rPr>
          <w:color w:val="000000"/>
          <w:shd w:val="clear" w:color="auto" w:fill="FFFFFF"/>
        </w:rPr>
        <w:t>Jesus</w:t>
      </w:r>
      <w:r w:rsidR="007E6D75" w:rsidRPr="00BD07A6">
        <w:rPr>
          <w:color w:val="000000"/>
          <w:shd w:val="clear" w:color="auto" w:fill="FFFFFF"/>
        </w:rPr>
        <w:t xml:space="preserve"> stands at the right </w:t>
      </w:r>
      <w:r w:rsidR="007872D9">
        <w:rPr>
          <w:color w:val="000000"/>
          <w:shd w:val="clear" w:color="auto" w:fill="FFFFFF"/>
        </w:rPr>
        <w:t xml:space="preserve">hand of the Father </w:t>
      </w:r>
      <w:r w:rsidR="008A68A1">
        <w:rPr>
          <w:color w:val="000000"/>
          <w:shd w:val="clear" w:color="auto" w:fill="FFFFFF"/>
        </w:rPr>
        <w:t>at this very moment,</w:t>
      </w:r>
      <w:r w:rsidR="007E6D75" w:rsidRPr="00BD07A6">
        <w:rPr>
          <w:color w:val="000000"/>
          <w:shd w:val="clear" w:color="auto" w:fill="FFFFFF"/>
        </w:rPr>
        <w:t xml:space="preserve"> actively interc</w:t>
      </w:r>
      <w:r w:rsidR="008A68A1">
        <w:rPr>
          <w:color w:val="000000"/>
          <w:shd w:val="clear" w:color="auto" w:fill="FFFFFF"/>
        </w:rPr>
        <w:t>eding for us as our advocate</w:t>
      </w:r>
      <w:r w:rsidR="007E6D75" w:rsidRPr="00BD07A6">
        <w:rPr>
          <w:color w:val="000000"/>
          <w:shd w:val="clear" w:color="auto" w:fill="FFFFFF"/>
        </w:rPr>
        <w:t>.  How could the Fat</w:t>
      </w:r>
      <w:r w:rsidR="007872D9">
        <w:rPr>
          <w:color w:val="000000"/>
          <w:shd w:val="clear" w:color="auto" w:fill="FFFFFF"/>
        </w:rPr>
        <w:t xml:space="preserve">her possibly forget what he accomplished for us </w:t>
      </w:r>
      <w:r w:rsidR="007E6D75" w:rsidRPr="00BD07A6">
        <w:rPr>
          <w:color w:val="000000"/>
          <w:shd w:val="clear" w:color="auto" w:fill="FFFFFF"/>
        </w:rPr>
        <w:t>w</w:t>
      </w:r>
      <w:r w:rsidR="008A68A1">
        <w:rPr>
          <w:color w:val="000000"/>
          <w:shd w:val="clear" w:color="auto" w:fill="FFFFFF"/>
        </w:rPr>
        <w:t>hen Jesus</w:t>
      </w:r>
      <w:r w:rsidR="007872D9">
        <w:rPr>
          <w:color w:val="000000"/>
          <w:shd w:val="clear" w:color="auto" w:fill="FFFFFF"/>
        </w:rPr>
        <w:t>, the very evidence of his love,</w:t>
      </w:r>
      <w:r w:rsidR="007E6D75" w:rsidRPr="00BD07A6">
        <w:rPr>
          <w:color w:val="000000"/>
          <w:shd w:val="clear" w:color="auto" w:fill="FFFFFF"/>
        </w:rPr>
        <w:t xml:space="preserve"> is standi</w:t>
      </w:r>
      <w:r w:rsidR="008A68A1">
        <w:rPr>
          <w:color w:val="000000"/>
          <w:shd w:val="clear" w:color="auto" w:fill="FFFFFF"/>
        </w:rPr>
        <w:t>ng beside</w:t>
      </w:r>
      <w:r w:rsidR="007872D9">
        <w:rPr>
          <w:color w:val="000000"/>
          <w:shd w:val="clear" w:color="auto" w:fill="FFFFFF"/>
        </w:rPr>
        <w:t xml:space="preserve"> him</w:t>
      </w:r>
      <w:r w:rsidR="007E6D75" w:rsidRPr="00BD07A6">
        <w:rPr>
          <w:color w:val="000000"/>
          <w:shd w:val="clear" w:color="auto" w:fill="FFFFFF"/>
        </w:rPr>
        <w:t>?</w:t>
      </w:r>
    </w:p>
    <w:p w:rsidR="007E6D75" w:rsidRPr="00BD07A6" w:rsidRDefault="00FA3E38" w:rsidP="007E6D75">
      <w:pPr>
        <w:spacing w:after="240" w:line="276" w:lineRule="auto"/>
        <w:rPr>
          <w:color w:val="000000"/>
          <w:shd w:val="clear" w:color="auto" w:fill="FFFFFF"/>
        </w:rPr>
      </w:pPr>
      <w:r>
        <w:rPr>
          <w:color w:val="000000"/>
          <w:shd w:val="clear" w:color="auto" w:fill="FFFFFF"/>
        </w:rPr>
        <w:tab/>
      </w:r>
      <w:r w:rsidR="007E6D75" w:rsidRPr="00BD07A6">
        <w:rPr>
          <w:color w:val="000000"/>
          <w:shd w:val="clear" w:color="auto" w:fill="FFFFFF"/>
        </w:rPr>
        <w:t xml:space="preserve">Paul continues, </w:t>
      </w:r>
      <w:r w:rsidR="007E6D75" w:rsidRPr="00BD07A6">
        <w:rPr>
          <w:b/>
          <w:i/>
          <w:color w:val="000000"/>
          <w:shd w:val="clear" w:color="auto" w:fill="FFFFFF"/>
        </w:rPr>
        <w:t>“Who shall separate us from the love of Christ?  Shall trouble or hardship or persecution or famine or nakedness or danger or sword?  As it is written: ‘For your sake we face death all day long; we are considered as sheep to be slaughtered</w:t>
      </w:r>
      <w:r w:rsidR="001464EF" w:rsidRPr="00BD07A6">
        <w:rPr>
          <w:b/>
          <w:i/>
          <w:color w:val="000000"/>
          <w:shd w:val="clear" w:color="auto" w:fill="FFFFFF"/>
        </w:rPr>
        <w:t>’” (vs. 35-36).</w:t>
      </w:r>
      <w:r w:rsidR="000266F3">
        <w:rPr>
          <w:color w:val="000000"/>
          <w:shd w:val="clear" w:color="auto" w:fill="FFFFFF"/>
        </w:rPr>
        <w:t xml:space="preserve">  Confidence in God’s love</w:t>
      </w:r>
      <w:r w:rsidR="001464EF" w:rsidRPr="00BD07A6">
        <w:rPr>
          <w:color w:val="000000"/>
          <w:shd w:val="clear" w:color="auto" w:fill="FFFFFF"/>
        </w:rPr>
        <w:t xml:space="preserve"> exposes sufferings for </w:t>
      </w:r>
      <w:r w:rsidR="00BC697E" w:rsidRPr="00BD07A6">
        <w:rPr>
          <w:color w:val="000000"/>
          <w:shd w:val="clear" w:color="auto" w:fill="FFFFFF"/>
        </w:rPr>
        <w:t xml:space="preserve">what they really are.  Paul </w:t>
      </w:r>
      <w:r w:rsidR="001464EF" w:rsidRPr="00BD07A6">
        <w:rPr>
          <w:color w:val="000000"/>
          <w:shd w:val="clear" w:color="auto" w:fill="FFFFFF"/>
        </w:rPr>
        <w:t>e</w:t>
      </w:r>
      <w:r w:rsidR="001777B6" w:rsidRPr="00BD07A6">
        <w:rPr>
          <w:color w:val="000000"/>
          <w:shd w:val="clear" w:color="auto" w:fill="FFFFFF"/>
        </w:rPr>
        <w:t>ndur</w:t>
      </w:r>
      <w:r w:rsidR="00BC697E" w:rsidRPr="00BD07A6">
        <w:rPr>
          <w:color w:val="000000"/>
          <w:shd w:val="clear" w:color="auto" w:fill="FFFFFF"/>
        </w:rPr>
        <w:t>ed all of these th</w:t>
      </w:r>
      <w:r w:rsidR="001464EF" w:rsidRPr="00BD07A6">
        <w:rPr>
          <w:color w:val="000000"/>
          <w:shd w:val="clear" w:color="auto" w:fill="FFFFFF"/>
        </w:rPr>
        <w:t>in</w:t>
      </w:r>
      <w:r w:rsidR="00BC697E" w:rsidRPr="00BD07A6">
        <w:rPr>
          <w:color w:val="000000"/>
          <w:shd w:val="clear" w:color="auto" w:fill="FFFFFF"/>
        </w:rPr>
        <w:t>gs himself (2 Co 11:23-29), yet</w:t>
      </w:r>
      <w:r w:rsidR="000266F3">
        <w:rPr>
          <w:color w:val="000000"/>
          <w:shd w:val="clear" w:color="auto" w:fill="FFFFFF"/>
        </w:rPr>
        <w:t xml:space="preserve"> </w:t>
      </w:r>
      <w:r w:rsidR="001464EF" w:rsidRPr="00BD07A6">
        <w:rPr>
          <w:color w:val="000000"/>
          <w:shd w:val="clear" w:color="auto" w:fill="FFFFFF"/>
        </w:rPr>
        <w:t>none of them, even the th</w:t>
      </w:r>
      <w:r w:rsidR="00BC697E" w:rsidRPr="00BD07A6">
        <w:rPr>
          <w:color w:val="000000"/>
          <w:shd w:val="clear" w:color="auto" w:fill="FFFFFF"/>
        </w:rPr>
        <w:t>reat of death (sword), could</w:t>
      </w:r>
      <w:r w:rsidR="001464EF" w:rsidRPr="00BD07A6">
        <w:rPr>
          <w:color w:val="000000"/>
          <w:shd w:val="clear" w:color="auto" w:fill="FFFFFF"/>
        </w:rPr>
        <w:t xml:space="preserve"> tear him away from </w:t>
      </w:r>
      <w:r w:rsidR="00C95419">
        <w:rPr>
          <w:color w:val="000000"/>
          <w:shd w:val="clear" w:color="auto" w:fill="FFFFFF"/>
        </w:rPr>
        <w:t>the love of Christ</w:t>
      </w:r>
      <w:r w:rsidR="001464EF" w:rsidRPr="00BD07A6">
        <w:rPr>
          <w:color w:val="000000"/>
          <w:shd w:val="clear" w:color="auto" w:fill="FFFFFF"/>
        </w:rPr>
        <w:t>.</w:t>
      </w:r>
      <w:r w:rsidR="00590733" w:rsidRPr="00BD07A6">
        <w:rPr>
          <w:color w:val="000000"/>
          <w:shd w:val="clear" w:color="auto" w:fill="FFFFFF"/>
        </w:rPr>
        <w:t xml:space="preserve">  In God’s time, they</w:t>
      </w:r>
      <w:r w:rsidR="001777B6" w:rsidRPr="00BD07A6">
        <w:rPr>
          <w:color w:val="000000"/>
          <w:shd w:val="clear" w:color="auto" w:fill="FFFFFF"/>
        </w:rPr>
        <w:t xml:space="preserve"> only served to make God’s love more real to him and </w:t>
      </w:r>
      <w:r w:rsidR="000266F3">
        <w:rPr>
          <w:color w:val="000000"/>
          <w:shd w:val="clear" w:color="auto" w:fill="FFFFFF"/>
        </w:rPr>
        <w:t xml:space="preserve">further </w:t>
      </w:r>
      <w:r w:rsidR="001777B6" w:rsidRPr="00BD07A6">
        <w:rPr>
          <w:color w:val="000000"/>
          <w:shd w:val="clear" w:color="auto" w:fill="FFFFFF"/>
        </w:rPr>
        <w:t>co</w:t>
      </w:r>
      <w:r w:rsidR="00C95419">
        <w:rPr>
          <w:color w:val="000000"/>
          <w:shd w:val="clear" w:color="auto" w:fill="FFFFFF"/>
        </w:rPr>
        <w:t>nform him to the image of Jesus</w:t>
      </w:r>
      <w:r w:rsidR="001777B6" w:rsidRPr="00BD07A6">
        <w:rPr>
          <w:color w:val="000000"/>
          <w:shd w:val="clear" w:color="auto" w:fill="FFFFFF"/>
        </w:rPr>
        <w:t>.  Paul’s quotation of Psalm</w:t>
      </w:r>
      <w:r w:rsidR="000266F3">
        <w:rPr>
          <w:color w:val="000000"/>
          <w:shd w:val="clear" w:color="auto" w:fill="FFFFFF"/>
        </w:rPr>
        <w:t xml:space="preserve"> 44:22 prove</w:t>
      </w:r>
      <w:r w:rsidR="00BC697E" w:rsidRPr="00BD07A6">
        <w:rPr>
          <w:color w:val="000000"/>
          <w:shd w:val="clear" w:color="auto" w:fill="FFFFFF"/>
        </w:rPr>
        <w:t xml:space="preserve">s </w:t>
      </w:r>
      <w:r w:rsidR="001777B6" w:rsidRPr="00BD07A6">
        <w:rPr>
          <w:color w:val="000000"/>
          <w:shd w:val="clear" w:color="auto" w:fill="FFFFFF"/>
        </w:rPr>
        <w:t xml:space="preserve">this isn’t a special case for a </w:t>
      </w:r>
      <w:r w:rsidR="0013073D" w:rsidRPr="00BD07A6">
        <w:rPr>
          <w:color w:val="000000"/>
          <w:shd w:val="clear" w:color="auto" w:fill="FFFFFF"/>
        </w:rPr>
        <w:t>handful of God’s people, but an</w:t>
      </w:r>
      <w:r w:rsidR="000266F3">
        <w:rPr>
          <w:color w:val="000000"/>
          <w:shd w:val="clear" w:color="auto" w:fill="FFFFFF"/>
        </w:rPr>
        <w:t xml:space="preserve"> absolute principle</w:t>
      </w:r>
      <w:r w:rsidR="001777B6" w:rsidRPr="00BD07A6">
        <w:rPr>
          <w:color w:val="000000"/>
          <w:shd w:val="clear" w:color="auto" w:fill="FFFFFF"/>
        </w:rPr>
        <w:t xml:space="preserve"> true for a</w:t>
      </w:r>
      <w:r w:rsidR="0013073D" w:rsidRPr="00BD07A6">
        <w:rPr>
          <w:color w:val="000000"/>
          <w:shd w:val="clear" w:color="auto" w:fill="FFFFFF"/>
        </w:rPr>
        <w:t>ll Christians.  W</w:t>
      </w:r>
      <w:r w:rsidR="001777B6" w:rsidRPr="00BD07A6">
        <w:rPr>
          <w:color w:val="000000"/>
          <w:shd w:val="clear" w:color="auto" w:fill="FFFFFF"/>
        </w:rPr>
        <w:t xml:space="preserve">e can </w:t>
      </w:r>
      <w:r w:rsidR="0013073D" w:rsidRPr="00BD07A6">
        <w:rPr>
          <w:color w:val="000000"/>
          <w:shd w:val="clear" w:color="auto" w:fill="FFFFFF"/>
        </w:rPr>
        <w:t xml:space="preserve">thus </w:t>
      </w:r>
      <w:r w:rsidR="001777B6" w:rsidRPr="00BD07A6">
        <w:rPr>
          <w:color w:val="000000"/>
          <w:shd w:val="clear" w:color="auto" w:fill="FFFFFF"/>
        </w:rPr>
        <w:t>be</w:t>
      </w:r>
      <w:r w:rsidR="0013073D" w:rsidRPr="00BD07A6">
        <w:rPr>
          <w:color w:val="000000"/>
          <w:shd w:val="clear" w:color="auto" w:fill="FFFFFF"/>
        </w:rPr>
        <w:t xml:space="preserve"> sure of </w:t>
      </w:r>
      <w:r w:rsidR="00BC697E" w:rsidRPr="00BD07A6">
        <w:rPr>
          <w:color w:val="000000"/>
          <w:shd w:val="clear" w:color="auto" w:fill="FFFFFF"/>
        </w:rPr>
        <w:t xml:space="preserve">only </w:t>
      </w:r>
      <w:r w:rsidR="0013073D" w:rsidRPr="00BD07A6">
        <w:rPr>
          <w:color w:val="000000"/>
          <w:shd w:val="clear" w:color="auto" w:fill="FFFFFF"/>
        </w:rPr>
        <w:t xml:space="preserve">two things: 1) We will </w:t>
      </w:r>
      <w:r w:rsidR="00BC697E" w:rsidRPr="00BD07A6">
        <w:rPr>
          <w:color w:val="000000"/>
          <w:shd w:val="clear" w:color="auto" w:fill="FFFFFF"/>
        </w:rPr>
        <w:t>face suffering and</w:t>
      </w:r>
      <w:r w:rsidR="0013073D" w:rsidRPr="00BD07A6">
        <w:rPr>
          <w:color w:val="000000"/>
          <w:shd w:val="clear" w:color="auto" w:fill="FFFFFF"/>
        </w:rPr>
        <w:t xml:space="preserve"> persecution</w:t>
      </w:r>
      <w:r w:rsidR="001777B6" w:rsidRPr="00BD07A6">
        <w:rPr>
          <w:color w:val="000000"/>
          <w:shd w:val="clear" w:color="auto" w:fill="FFFFFF"/>
        </w:rPr>
        <w:t xml:space="preserve"> </w:t>
      </w:r>
      <w:r w:rsidR="004300E8" w:rsidRPr="00BD07A6">
        <w:rPr>
          <w:color w:val="000000"/>
          <w:shd w:val="clear" w:color="auto" w:fill="FFFFFF"/>
        </w:rPr>
        <w:t xml:space="preserve">in this life </w:t>
      </w:r>
      <w:r w:rsidR="001777B6" w:rsidRPr="00BD07A6">
        <w:rPr>
          <w:color w:val="000000"/>
          <w:shd w:val="clear" w:color="auto" w:fill="FFFFFF"/>
        </w:rPr>
        <w:t>(</w:t>
      </w:r>
      <w:r w:rsidR="004300E8" w:rsidRPr="00BD07A6">
        <w:rPr>
          <w:color w:val="000000"/>
          <w:shd w:val="clear" w:color="auto" w:fill="FFFFFF"/>
        </w:rPr>
        <w:t>2 Tim 3:12), and 2) Nothing can separate us from God’s love to us in Christ.</w:t>
      </w:r>
    </w:p>
    <w:p w:rsidR="00B96F68" w:rsidRPr="00BD07A6" w:rsidRDefault="007F1AFC" w:rsidP="007E6D75">
      <w:pPr>
        <w:spacing w:after="240" w:line="276" w:lineRule="auto"/>
        <w:rPr>
          <w:color w:val="000000"/>
          <w:shd w:val="clear" w:color="auto" w:fill="FFFFFF"/>
        </w:rPr>
      </w:pPr>
      <w:r>
        <w:rPr>
          <w:color w:val="000000"/>
          <w:shd w:val="clear" w:color="auto" w:fill="FFFFFF"/>
        </w:rPr>
        <w:tab/>
        <w:t>Now l</w:t>
      </w:r>
      <w:r w:rsidR="004300E8" w:rsidRPr="00BD07A6">
        <w:rPr>
          <w:color w:val="000000"/>
          <w:shd w:val="clear" w:color="auto" w:fill="FFFFFF"/>
        </w:rPr>
        <w:t xml:space="preserve">et’s read verse 37 all together.  </w:t>
      </w:r>
      <w:r w:rsidR="004300E8" w:rsidRPr="00BD07A6">
        <w:rPr>
          <w:b/>
          <w:i/>
          <w:color w:val="000000"/>
          <w:shd w:val="clear" w:color="auto" w:fill="FFFFFF"/>
        </w:rPr>
        <w:t>“No, in all these things we are more than conquerors through him who loved us.”</w:t>
      </w:r>
      <w:r w:rsidR="004300E8" w:rsidRPr="00BD07A6">
        <w:rPr>
          <w:color w:val="000000"/>
          <w:shd w:val="clear" w:color="auto" w:fill="FFFFFF"/>
        </w:rPr>
        <w:t xml:space="preserve">  Have you ever wondered what it means to be “more than conquerors”?  The Greek phrase c</w:t>
      </w:r>
      <w:r w:rsidR="00BC697E" w:rsidRPr="00BD07A6">
        <w:rPr>
          <w:color w:val="000000"/>
          <w:shd w:val="clear" w:color="auto" w:fill="FFFFFF"/>
        </w:rPr>
        <w:t>an be translated</w:t>
      </w:r>
      <w:r w:rsidR="004300E8" w:rsidRPr="00BD07A6">
        <w:rPr>
          <w:color w:val="000000"/>
          <w:shd w:val="clear" w:color="auto" w:fill="FFFFFF"/>
        </w:rPr>
        <w:t xml:space="preserve"> “hyper-conquerors” or “super-conquerors”.  </w:t>
      </w:r>
      <w:r w:rsidR="00BC697E" w:rsidRPr="00BD07A6">
        <w:rPr>
          <w:color w:val="000000"/>
          <w:shd w:val="clear" w:color="auto" w:fill="FFFFFF"/>
        </w:rPr>
        <w:t xml:space="preserve">So Paul is saying </w:t>
      </w:r>
      <w:r w:rsidR="00AA2240">
        <w:rPr>
          <w:color w:val="000000"/>
          <w:shd w:val="clear" w:color="auto" w:fill="FFFFFF"/>
        </w:rPr>
        <w:t xml:space="preserve">that </w:t>
      </w:r>
      <w:r w:rsidR="0013073D" w:rsidRPr="00BD07A6">
        <w:rPr>
          <w:color w:val="000000"/>
          <w:shd w:val="clear" w:color="auto" w:fill="FFFFFF"/>
        </w:rPr>
        <w:t xml:space="preserve">Christians are completely and overwhelmingly victorious in the </w:t>
      </w:r>
      <w:r>
        <w:rPr>
          <w:color w:val="000000"/>
          <w:shd w:val="clear" w:color="auto" w:fill="FFFFFF"/>
        </w:rPr>
        <w:t>big picture.  Is this because Christians</w:t>
      </w:r>
      <w:r w:rsidR="0013073D" w:rsidRPr="00BD07A6">
        <w:rPr>
          <w:color w:val="000000"/>
          <w:shd w:val="clear" w:color="auto" w:fill="FFFFFF"/>
        </w:rPr>
        <w:t xml:space="preserve"> </w:t>
      </w:r>
      <w:r w:rsidR="00AA2240">
        <w:rPr>
          <w:color w:val="000000"/>
          <w:shd w:val="clear" w:color="auto" w:fill="FFFFFF"/>
        </w:rPr>
        <w:t>are especially wise or</w:t>
      </w:r>
      <w:r w:rsidR="0013073D" w:rsidRPr="00BD07A6">
        <w:rPr>
          <w:color w:val="000000"/>
          <w:shd w:val="clear" w:color="auto" w:fill="FFFFFF"/>
        </w:rPr>
        <w:t xml:space="preserve"> talented people?  No, it is </w:t>
      </w:r>
      <w:r w:rsidR="0013073D" w:rsidRPr="00BD07A6">
        <w:rPr>
          <w:b/>
          <w:i/>
          <w:color w:val="000000"/>
          <w:shd w:val="clear" w:color="auto" w:fill="FFFFFF"/>
        </w:rPr>
        <w:t>“through him who loved us.”</w:t>
      </w:r>
      <w:r w:rsidR="0013073D" w:rsidRPr="00BD07A6">
        <w:rPr>
          <w:color w:val="000000"/>
          <w:shd w:val="clear" w:color="auto" w:fill="FFFFFF"/>
        </w:rPr>
        <w:t xml:space="preserve">  </w:t>
      </w:r>
      <w:r w:rsidR="003B1943" w:rsidRPr="00BD07A6">
        <w:rPr>
          <w:color w:val="000000"/>
          <w:shd w:val="clear" w:color="auto" w:fill="FFFFFF"/>
        </w:rPr>
        <w:t>When we are certain of God’s love for us in Jesus, we already have everything!  We’ve already won the prize!  We stand as victors in this life, not afraid of an</w:t>
      </w:r>
      <w:r w:rsidR="00161E89">
        <w:rPr>
          <w:color w:val="000000"/>
          <w:shd w:val="clear" w:color="auto" w:fill="FFFFFF"/>
        </w:rPr>
        <w:t>yone or anything.  Our hardship</w:t>
      </w:r>
      <w:r w:rsidR="003B1943" w:rsidRPr="00BD07A6">
        <w:rPr>
          <w:color w:val="000000"/>
          <w:shd w:val="clear" w:color="auto" w:fill="FFFFFF"/>
        </w:rPr>
        <w:t>s can’t defeat u</w:t>
      </w:r>
      <w:r w:rsidR="00BC697E" w:rsidRPr="00BD07A6">
        <w:rPr>
          <w:color w:val="000000"/>
          <w:shd w:val="clear" w:color="auto" w:fill="FFFFFF"/>
        </w:rPr>
        <w:t>s.  By God’s sovereignty, they</w:t>
      </w:r>
      <w:r>
        <w:rPr>
          <w:color w:val="000000"/>
          <w:shd w:val="clear" w:color="auto" w:fill="FFFFFF"/>
        </w:rPr>
        <w:t xml:space="preserve"> actually</w:t>
      </w:r>
      <w:r w:rsidR="003B1943" w:rsidRPr="00BD07A6">
        <w:rPr>
          <w:color w:val="000000"/>
          <w:shd w:val="clear" w:color="auto" w:fill="FFFFFF"/>
        </w:rPr>
        <w:t xml:space="preserve"> </w:t>
      </w:r>
      <w:r w:rsidR="003B1943" w:rsidRPr="00BD07A6">
        <w:rPr>
          <w:i/>
          <w:color w:val="000000"/>
          <w:shd w:val="clear" w:color="auto" w:fill="FFFFFF"/>
        </w:rPr>
        <w:t>serve</w:t>
      </w:r>
      <w:r w:rsidR="003B1943" w:rsidRPr="00BD07A6">
        <w:rPr>
          <w:color w:val="000000"/>
          <w:shd w:val="clear" w:color="auto" w:fill="FFFFFF"/>
        </w:rPr>
        <w:t xml:space="preserve"> us, bringing us closer and closer to the total victory that</w:t>
      </w:r>
      <w:r>
        <w:rPr>
          <w:color w:val="000000"/>
          <w:shd w:val="clear" w:color="auto" w:fill="FFFFFF"/>
        </w:rPr>
        <w:t xml:space="preserve"> awaits us</w:t>
      </w:r>
      <w:r w:rsidR="003B1943" w:rsidRPr="00BD07A6">
        <w:rPr>
          <w:color w:val="000000"/>
          <w:shd w:val="clear" w:color="auto" w:fill="FFFFFF"/>
        </w:rPr>
        <w:t xml:space="preserve">!  We are royal princes and princesses who will inherit all things!  </w:t>
      </w:r>
      <w:r w:rsidR="0009680D">
        <w:rPr>
          <w:color w:val="000000"/>
          <w:shd w:val="clear" w:color="auto" w:fill="FFFFFF"/>
        </w:rPr>
        <w:t>So l</w:t>
      </w:r>
      <w:r w:rsidR="003B1943" w:rsidRPr="00BD07A6">
        <w:rPr>
          <w:color w:val="000000"/>
          <w:shd w:val="clear" w:color="auto" w:fill="FFFFFF"/>
        </w:rPr>
        <w:t xml:space="preserve">et’s </w:t>
      </w:r>
      <w:r w:rsidR="0009680D">
        <w:rPr>
          <w:color w:val="000000"/>
          <w:shd w:val="clear" w:color="auto" w:fill="FFFFFF"/>
        </w:rPr>
        <w:t xml:space="preserve">join Paul in </w:t>
      </w:r>
      <w:r w:rsidR="003B1943" w:rsidRPr="00BD07A6">
        <w:rPr>
          <w:color w:val="000000"/>
          <w:shd w:val="clear" w:color="auto" w:fill="FFFFFF"/>
        </w:rPr>
        <w:t>persona</w:t>
      </w:r>
      <w:r>
        <w:rPr>
          <w:color w:val="000000"/>
          <w:shd w:val="clear" w:color="auto" w:fill="FFFFFF"/>
        </w:rPr>
        <w:t>lly confess</w:t>
      </w:r>
      <w:r w:rsidR="0009680D">
        <w:rPr>
          <w:color w:val="000000"/>
          <w:shd w:val="clear" w:color="auto" w:fill="FFFFFF"/>
        </w:rPr>
        <w:t>ing</w:t>
      </w:r>
      <w:r>
        <w:rPr>
          <w:color w:val="000000"/>
          <w:shd w:val="clear" w:color="auto" w:fill="FFFFFF"/>
        </w:rPr>
        <w:t xml:space="preserve"> our confidence</w:t>
      </w:r>
      <w:r w:rsidR="0009680D">
        <w:rPr>
          <w:color w:val="000000"/>
          <w:shd w:val="clear" w:color="auto" w:fill="FFFFFF"/>
        </w:rPr>
        <w:t xml:space="preserve"> i</w:t>
      </w:r>
      <w:r w:rsidR="003B1943" w:rsidRPr="00BD07A6">
        <w:rPr>
          <w:color w:val="000000"/>
          <w:shd w:val="clear" w:color="auto" w:fill="FFFFFF"/>
        </w:rPr>
        <w:t xml:space="preserve">n verses 38-39.  </w:t>
      </w:r>
      <w:r w:rsidR="003B1943" w:rsidRPr="00BD07A6">
        <w:rPr>
          <w:b/>
          <w:i/>
          <w:color w:val="000000"/>
          <w:shd w:val="clear" w:color="auto" w:fill="FFFFFF"/>
        </w:rPr>
        <w:t>“For I am convinced that neither death nor life, neither angels nor demons, neither the present nor the future, nor any powers, neither height nor depth, nor anything else in all creation, will be able to separate us from the love of God that is in Christ Jesus our Lord.”</w:t>
      </w:r>
      <w:r w:rsidR="003B1943" w:rsidRPr="00BD07A6">
        <w:rPr>
          <w:color w:val="000000"/>
          <w:shd w:val="clear" w:color="auto" w:fill="FFFFFF"/>
        </w:rPr>
        <w:t xml:space="preserve">  NOTHING in the entire real</w:t>
      </w:r>
      <w:r w:rsidR="00BC697E" w:rsidRPr="00BD07A6">
        <w:rPr>
          <w:color w:val="000000"/>
          <w:shd w:val="clear" w:color="auto" w:fill="FFFFFF"/>
        </w:rPr>
        <w:t xml:space="preserve">m of creation, </w:t>
      </w:r>
      <w:r>
        <w:rPr>
          <w:color w:val="000000"/>
          <w:shd w:val="clear" w:color="auto" w:fill="FFFFFF"/>
        </w:rPr>
        <w:t xml:space="preserve">not </w:t>
      </w:r>
      <w:r w:rsidR="00BC697E" w:rsidRPr="00BD07A6">
        <w:rPr>
          <w:color w:val="000000"/>
          <w:shd w:val="clear" w:color="auto" w:fill="FFFFFF"/>
        </w:rPr>
        <w:t>even the</w:t>
      </w:r>
      <w:r w:rsidR="003B1943" w:rsidRPr="00BD07A6">
        <w:rPr>
          <w:color w:val="000000"/>
          <w:shd w:val="clear" w:color="auto" w:fill="FFFFFF"/>
        </w:rPr>
        <w:t xml:space="preserve"> e</w:t>
      </w:r>
      <w:r w:rsidR="00BC697E" w:rsidRPr="00BD07A6">
        <w:rPr>
          <w:color w:val="000000"/>
          <w:shd w:val="clear" w:color="auto" w:fill="FFFFFF"/>
        </w:rPr>
        <w:t>xtremes of time and space</w:t>
      </w:r>
      <w:r w:rsidR="003B1943" w:rsidRPr="00BD07A6">
        <w:rPr>
          <w:color w:val="000000"/>
          <w:shd w:val="clear" w:color="auto" w:fill="FFFFFF"/>
        </w:rPr>
        <w:t>, can separate us from God’s love!  Do you know who you are?</w:t>
      </w:r>
      <w:r w:rsidR="0009680D">
        <w:rPr>
          <w:color w:val="000000"/>
          <w:shd w:val="clear" w:color="auto" w:fill="FFFFFF"/>
        </w:rPr>
        <w:t xml:space="preserve">  </w:t>
      </w:r>
      <w:r w:rsidR="003B1943" w:rsidRPr="00BD07A6">
        <w:rPr>
          <w:color w:val="000000"/>
          <w:shd w:val="clear" w:color="auto" w:fill="FFFFFF"/>
        </w:rPr>
        <w:t xml:space="preserve">You are the one God </w:t>
      </w:r>
      <w:r w:rsidR="00BE208B" w:rsidRPr="00BD07A6">
        <w:rPr>
          <w:color w:val="000000"/>
          <w:shd w:val="clear" w:color="auto" w:fill="FFFFFF"/>
        </w:rPr>
        <w:t xml:space="preserve">madly </w:t>
      </w:r>
      <w:r w:rsidR="003B1943" w:rsidRPr="00BD07A6">
        <w:rPr>
          <w:color w:val="000000"/>
          <w:shd w:val="clear" w:color="auto" w:fill="FFFFFF"/>
        </w:rPr>
        <w:t>loves.</w:t>
      </w:r>
      <w:r w:rsidR="0009680D">
        <w:rPr>
          <w:color w:val="000000"/>
          <w:shd w:val="clear" w:color="auto" w:fill="FFFFFF"/>
        </w:rPr>
        <w:t xml:space="preserve">  Whose image are you being conformed to, that of a loser or that of a conqueror?  Our Lord Jesus is more than a conqueror, and so are we when we </w:t>
      </w:r>
      <w:r w:rsidR="00396013">
        <w:rPr>
          <w:color w:val="000000"/>
          <w:shd w:val="clear" w:color="auto" w:fill="FFFFFF"/>
        </w:rPr>
        <w:t xml:space="preserve">fully </w:t>
      </w:r>
      <w:r w:rsidR="00C30150">
        <w:rPr>
          <w:color w:val="000000"/>
          <w:shd w:val="clear" w:color="auto" w:fill="FFFFFF"/>
        </w:rPr>
        <w:t>entrust ourselves to God’s unfailing love.</w:t>
      </w:r>
    </w:p>
    <w:p w:rsidR="00AA42F1" w:rsidRPr="00BD07A6" w:rsidRDefault="00A35CB2" w:rsidP="0013073D">
      <w:pPr>
        <w:spacing w:after="240" w:line="276" w:lineRule="auto"/>
        <w:ind w:firstLine="720"/>
        <w:rPr>
          <w:color w:val="000000"/>
          <w:shd w:val="clear" w:color="auto" w:fill="FFFFFF"/>
        </w:rPr>
      </w:pPr>
      <w:r>
        <w:rPr>
          <w:color w:val="000000"/>
          <w:shd w:val="clear" w:color="auto" w:fill="FFFFFF"/>
        </w:rPr>
        <w:t>T</w:t>
      </w:r>
      <w:r w:rsidR="00BE208B" w:rsidRPr="00BD07A6">
        <w:rPr>
          <w:color w:val="000000"/>
          <w:shd w:val="clear" w:color="auto" w:fill="FFFFFF"/>
        </w:rPr>
        <w:t>hough are present sufferings are very real, they are nothing compared to the glory that awaits</w:t>
      </w:r>
      <w:r w:rsidR="000D3415">
        <w:rPr>
          <w:color w:val="000000"/>
          <w:shd w:val="clear" w:color="auto" w:fill="FFFFFF"/>
        </w:rPr>
        <w:t xml:space="preserve"> us</w:t>
      </w:r>
      <w:r w:rsidR="00BE208B" w:rsidRPr="00BD07A6">
        <w:rPr>
          <w:color w:val="000000"/>
          <w:shd w:val="clear" w:color="auto" w:fill="FFFFFF"/>
        </w:rPr>
        <w:t>.  While we groan and wait for what God has promised, we can</w:t>
      </w:r>
      <w:r w:rsidR="0045125D">
        <w:rPr>
          <w:color w:val="000000"/>
          <w:shd w:val="clear" w:color="auto" w:fill="FFFFFF"/>
        </w:rPr>
        <w:t xml:space="preserve"> be sure that God, who never stops loving</w:t>
      </w:r>
      <w:r w:rsidR="00BE208B" w:rsidRPr="00BD07A6">
        <w:rPr>
          <w:color w:val="000000"/>
          <w:shd w:val="clear" w:color="auto" w:fill="FFFFFF"/>
        </w:rPr>
        <w:t xml:space="preserve"> us, is working for our good in all things.  Do you want to live a defeated life?  Or do you want to live as more than a conqueror in Jesus?  He who gave his own Son for us promises to graciously give us all necessary things.  Let’s trust in his love like little children and </w:t>
      </w:r>
      <w:r w:rsidR="00555D9E">
        <w:rPr>
          <w:color w:val="000000"/>
          <w:shd w:val="clear" w:color="auto" w:fill="FFFFFF"/>
        </w:rPr>
        <w:t xml:space="preserve">willingly </w:t>
      </w:r>
      <w:r w:rsidR="00BE208B" w:rsidRPr="00BD07A6">
        <w:rPr>
          <w:color w:val="000000"/>
          <w:shd w:val="clear" w:color="auto" w:fill="FFFFFF"/>
        </w:rPr>
        <w:t xml:space="preserve">endure all hardships for the sake of </w:t>
      </w:r>
      <w:r w:rsidR="00555D9E">
        <w:rPr>
          <w:color w:val="000000"/>
          <w:shd w:val="clear" w:color="auto" w:fill="FFFFFF"/>
        </w:rPr>
        <w:t>our Lord Jesus</w:t>
      </w:r>
      <w:r w:rsidR="00BE208B" w:rsidRPr="00BD07A6">
        <w:rPr>
          <w:color w:val="000000"/>
          <w:shd w:val="clear" w:color="auto" w:fill="FFFFFF"/>
        </w:rPr>
        <w:t>.</w:t>
      </w:r>
    </w:p>
    <w:sectPr w:rsidR="00AA42F1" w:rsidRPr="00BD07A6" w:rsidSect="00BD07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1ED" w:rsidRDefault="005C51ED" w:rsidP="00FD249E">
      <w:r>
        <w:separator/>
      </w:r>
    </w:p>
  </w:endnote>
  <w:endnote w:type="continuationSeparator" w:id="0">
    <w:p w:rsidR="005C51ED" w:rsidRDefault="005C51ED"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C17B4D" w:rsidRDefault="00C17B4D">
        <w:pPr>
          <w:pStyle w:val="Footer"/>
          <w:jc w:val="right"/>
        </w:pPr>
        <w:r>
          <w:fldChar w:fldCharType="begin"/>
        </w:r>
        <w:r>
          <w:instrText xml:space="preserve"> PAGE   \* MERGEFORMAT </w:instrText>
        </w:r>
        <w:r>
          <w:fldChar w:fldCharType="separate"/>
        </w:r>
        <w:r w:rsidR="00BF6CC7">
          <w:rPr>
            <w:noProof/>
          </w:rPr>
          <w:t>1</w:t>
        </w:r>
        <w:r>
          <w:rPr>
            <w:noProof/>
          </w:rPr>
          <w:fldChar w:fldCharType="end"/>
        </w:r>
      </w:p>
    </w:sdtContent>
  </w:sdt>
  <w:p w:rsidR="00C17B4D" w:rsidRDefault="00C17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1ED" w:rsidRDefault="005C51ED" w:rsidP="00FD249E">
      <w:r>
        <w:separator/>
      </w:r>
    </w:p>
  </w:footnote>
  <w:footnote w:type="continuationSeparator" w:id="0">
    <w:p w:rsidR="005C51ED" w:rsidRDefault="005C51ED"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61"/>
    <w:rsid w:val="00003DE4"/>
    <w:rsid w:val="000050D6"/>
    <w:rsid w:val="0001252E"/>
    <w:rsid w:val="000209D8"/>
    <w:rsid w:val="000223CF"/>
    <w:rsid w:val="00025E9D"/>
    <w:rsid w:val="000266F3"/>
    <w:rsid w:val="00026A05"/>
    <w:rsid w:val="00030666"/>
    <w:rsid w:val="0003075F"/>
    <w:rsid w:val="000423D2"/>
    <w:rsid w:val="00045E22"/>
    <w:rsid w:val="00047633"/>
    <w:rsid w:val="00054E86"/>
    <w:rsid w:val="000556C0"/>
    <w:rsid w:val="00060936"/>
    <w:rsid w:val="00060F36"/>
    <w:rsid w:val="00061000"/>
    <w:rsid w:val="0006546B"/>
    <w:rsid w:val="000710B6"/>
    <w:rsid w:val="00072265"/>
    <w:rsid w:val="0007263D"/>
    <w:rsid w:val="00073B14"/>
    <w:rsid w:val="00075B53"/>
    <w:rsid w:val="00083CE4"/>
    <w:rsid w:val="00087759"/>
    <w:rsid w:val="00094C71"/>
    <w:rsid w:val="000955B1"/>
    <w:rsid w:val="000967F7"/>
    <w:rsid w:val="0009680D"/>
    <w:rsid w:val="000A1646"/>
    <w:rsid w:val="000A1FAD"/>
    <w:rsid w:val="000A5FA9"/>
    <w:rsid w:val="000B1266"/>
    <w:rsid w:val="000D3415"/>
    <w:rsid w:val="000F211D"/>
    <w:rsid w:val="000F212F"/>
    <w:rsid w:val="000F5B91"/>
    <w:rsid w:val="000F68FA"/>
    <w:rsid w:val="000F6F31"/>
    <w:rsid w:val="00103645"/>
    <w:rsid w:val="00104054"/>
    <w:rsid w:val="00104373"/>
    <w:rsid w:val="00124D44"/>
    <w:rsid w:val="0013073D"/>
    <w:rsid w:val="001464EF"/>
    <w:rsid w:val="001525E8"/>
    <w:rsid w:val="001560C4"/>
    <w:rsid w:val="00156418"/>
    <w:rsid w:val="00160718"/>
    <w:rsid w:val="00161E89"/>
    <w:rsid w:val="00165AB6"/>
    <w:rsid w:val="00166664"/>
    <w:rsid w:val="00173FB0"/>
    <w:rsid w:val="001777B6"/>
    <w:rsid w:val="0018049B"/>
    <w:rsid w:val="0018150A"/>
    <w:rsid w:val="001838BA"/>
    <w:rsid w:val="00184300"/>
    <w:rsid w:val="0018449F"/>
    <w:rsid w:val="001871EC"/>
    <w:rsid w:val="00191349"/>
    <w:rsid w:val="00191B27"/>
    <w:rsid w:val="00191F26"/>
    <w:rsid w:val="0019360F"/>
    <w:rsid w:val="00197112"/>
    <w:rsid w:val="001A76EA"/>
    <w:rsid w:val="001A79E5"/>
    <w:rsid w:val="001B08D5"/>
    <w:rsid w:val="001B4768"/>
    <w:rsid w:val="001C1BA0"/>
    <w:rsid w:val="001C4486"/>
    <w:rsid w:val="001D3272"/>
    <w:rsid w:val="001E316D"/>
    <w:rsid w:val="001E40D5"/>
    <w:rsid w:val="001E447E"/>
    <w:rsid w:val="001E4754"/>
    <w:rsid w:val="001E478C"/>
    <w:rsid w:val="001E6D91"/>
    <w:rsid w:val="001F5806"/>
    <w:rsid w:val="001F5BF7"/>
    <w:rsid w:val="002008DE"/>
    <w:rsid w:val="002044FD"/>
    <w:rsid w:val="00210288"/>
    <w:rsid w:val="00221A13"/>
    <w:rsid w:val="00223BEC"/>
    <w:rsid w:val="00224EE8"/>
    <w:rsid w:val="002270F4"/>
    <w:rsid w:val="00241BD6"/>
    <w:rsid w:val="00242453"/>
    <w:rsid w:val="00243C6C"/>
    <w:rsid w:val="00244CF5"/>
    <w:rsid w:val="002471E3"/>
    <w:rsid w:val="00251896"/>
    <w:rsid w:val="00253AD5"/>
    <w:rsid w:val="00256BC9"/>
    <w:rsid w:val="00262165"/>
    <w:rsid w:val="00263D12"/>
    <w:rsid w:val="002650D7"/>
    <w:rsid w:val="002705DC"/>
    <w:rsid w:val="00275480"/>
    <w:rsid w:val="0027625B"/>
    <w:rsid w:val="00285CE6"/>
    <w:rsid w:val="002872D2"/>
    <w:rsid w:val="00290CD3"/>
    <w:rsid w:val="0029432C"/>
    <w:rsid w:val="00294508"/>
    <w:rsid w:val="002A20C5"/>
    <w:rsid w:val="002A273B"/>
    <w:rsid w:val="002A3F28"/>
    <w:rsid w:val="002C5561"/>
    <w:rsid w:val="002D55D1"/>
    <w:rsid w:val="002D5E94"/>
    <w:rsid w:val="002D7B95"/>
    <w:rsid w:val="002E1647"/>
    <w:rsid w:val="002E231F"/>
    <w:rsid w:val="002E3BC8"/>
    <w:rsid w:val="002F0A9A"/>
    <w:rsid w:val="002F724A"/>
    <w:rsid w:val="003061DF"/>
    <w:rsid w:val="0030667A"/>
    <w:rsid w:val="003071D6"/>
    <w:rsid w:val="00312D44"/>
    <w:rsid w:val="00313678"/>
    <w:rsid w:val="0031561D"/>
    <w:rsid w:val="00317F5D"/>
    <w:rsid w:val="003218CF"/>
    <w:rsid w:val="00321B7C"/>
    <w:rsid w:val="00340546"/>
    <w:rsid w:val="00344AE1"/>
    <w:rsid w:val="003456E2"/>
    <w:rsid w:val="00345C23"/>
    <w:rsid w:val="003510AB"/>
    <w:rsid w:val="00353A9D"/>
    <w:rsid w:val="00356426"/>
    <w:rsid w:val="00360B78"/>
    <w:rsid w:val="00364047"/>
    <w:rsid w:val="00365F8F"/>
    <w:rsid w:val="003710BB"/>
    <w:rsid w:val="00374079"/>
    <w:rsid w:val="00374D8D"/>
    <w:rsid w:val="00375F60"/>
    <w:rsid w:val="00377379"/>
    <w:rsid w:val="00381AAA"/>
    <w:rsid w:val="00396013"/>
    <w:rsid w:val="003A22E7"/>
    <w:rsid w:val="003A3837"/>
    <w:rsid w:val="003B1943"/>
    <w:rsid w:val="003B3432"/>
    <w:rsid w:val="003B6CBF"/>
    <w:rsid w:val="003C5440"/>
    <w:rsid w:val="003C6DCD"/>
    <w:rsid w:val="003D7DAC"/>
    <w:rsid w:val="003E5819"/>
    <w:rsid w:val="003F36D2"/>
    <w:rsid w:val="003F3852"/>
    <w:rsid w:val="003F3AC1"/>
    <w:rsid w:val="003F4374"/>
    <w:rsid w:val="00402C85"/>
    <w:rsid w:val="004031C5"/>
    <w:rsid w:val="00403371"/>
    <w:rsid w:val="004103A8"/>
    <w:rsid w:val="0041369C"/>
    <w:rsid w:val="0041380B"/>
    <w:rsid w:val="004208A1"/>
    <w:rsid w:val="00426204"/>
    <w:rsid w:val="00426EE7"/>
    <w:rsid w:val="004300C2"/>
    <w:rsid w:val="004300E8"/>
    <w:rsid w:val="004308A5"/>
    <w:rsid w:val="004324EE"/>
    <w:rsid w:val="00432920"/>
    <w:rsid w:val="00433E0C"/>
    <w:rsid w:val="00433F3C"/>
    <w:rsid w:val="0043701F"/>
    <w:rsid w:val="004419DE"/>
    <w:rsid w:val="00446C46"/>
    <w:rsid w:val="0045125D"/>
    <w:rsid w:val="00452379"/>
    <w:rsid w:val="0045349B"/>
    <w:rsid w:val="004538E0"/>
    <w:rsid w:val="00454ED5"/>
    <w:rsid w:val="00471D2A"/>
    <w:rsid w:val="00475DDE"/>
    <w:rsid w:val="00476F14"/>
    <w:rsid w:val="004806EC"/>
    <w:rsid w:val="00490A9B"/>
    <w:rsid w:val="004939C4"/>
    <w:rsid w:val="00496F56"/>
    <w:rsid w:val="004A1F1E"/>
    <w:rsid w:val="004A3678"/>
    <w:rsid w:val="004A6392"/>
    <w:rsid w:val="004A710C"/>
    <w:rsid w:val="004B3F46"/>
    <w:rsid w:val="004B47A9"/>
    <w:rsid w:val="004B70F9"/>
    <w:rsid w:val="004C3589"/>
    <w:rsid w:val="004C39DA"/>
    <w:rsid w:val="004C765F"/>
    <w:rsid w:val="004D0DDD"/>
    <w:rsid w:val="004D2100"/>
    <w:rsid w:val="004D6630"/>
    <w:rsid w:val="004E193A"/>
    <w:rsid w:val="004E348D"/>
    <w:rsid w:val="004E45A8"/>
    <w:rsid w:val="004E567F"/>
    <w:rsid w:val="004E7070"/>
    <w:rsid w:val="004F1E18"/>
    <w:rsid w:val="004F549F"/>
    <w:rsid w:val="004F74C2"/>
    <w:rsid w:val="0050035E"/>
    <w:rsid w:val="005032D6"/>
    <w:rsid w:val="00504134"/>
    <w:rsid w:val="00505D20"/>
    <w:rsid w:val="0051463F"/>
    <w:rsid w:val="005208C3"/>
    <w:rsid w:val="00522800"/>
    <w:rsid w:val="005255E5"/>
    <w:rsid w:val="00530548"/>
    <w:rsid w:val="005421A0"/>
    <w:rsid w:val="005549C1"/>
    <w:rsid w:val="00555D9E"/>
    <w:rsid w:val="00556219"/>
    <w:rsid w:val="00562872"/>
    <w:rsid w:val="00563B6E"/>
    <w:rsid w:val="00563CEE"/>
    <w:rsid w:val="00565604"/>
    <w:rsid w:val="00567342"/>
    <w:rsid w:val="00572F2F"/>
    <w:rsid w:val="00577FC2"/>
    <w:rsid w:val="00582030"/>
    <w:rsid w:val="00590733"/>
    <w:rsid w:val="00591563"/>
    <w:rsid w:val="0059191E"/>
    <w:rsid w:val="005921F1"/>
    <w:rsid w:val="005961BA"/>
    <w:rsid w:val="005A1EF3"/>
    <w:rsid w:val="005A2DA8"/>
    <w:rsid w:val="005B20A7"/>
    <w:rsid w:val="005B3F1E"/>
    <w:rsid w:val="005B4D47"/>
    <w:rsid w:val="005C0C9F"/>
    <w:rsid w:val="005C51ED"/>
    <w:rsid w:val="005C6173"/>
    <w:rsid w:val="005C7BFB"/>
    <w:rsid w:val="005D3657"/>
    <w:rsid w:val="005D6819"/>
    <w:rsid w:val="005E17E2"/>
    <w:rsid w:val="005E3DDD"/>
    <w:rsid w:val="005F0436"/>
    <w:rsid w:val="005F693B"/>
    <w:rsid w:val="00601741"/>
    <w:rsid w:val="00602980"/>
    <w:rsid w:val="00605E14"/>
    <w:rsid w:val="00606051"/>
    <w:rsid w:val="00622B7F"/>
    <w:rsid w:val="00633F82"/>
    <w:rsid w:val="00641A7E"/>
    <w:rsid w:val="00643815"/>
    <w:rsid w:val="00651492"/>
    <w:rsid w:val="00660677"/>
    <w:rsid w:val="00660944"/>
    <w:rsid w:val="00660B9B"/>
    <w:rsid w:val="00661213"/>
    <w:rsid w:val="006631A9"/>
    <w:rsid w:val="00665188"/>
    <w:rsid w:val="00672BCD"/>
    <w:rsid w:val="0068107E"/>
    <w:rsid w:val="00682EE9"/>
    <w:rsid w:val="00687EC9"/>
    <w:rsid w:val="00694CF6"/>
    <w:rsid w:val="006A3596"/>
    <w:rsid w:val="006B3833"/>
    <w:rsid w:val="006C34EB"/>
    <w:rsid w:val="006C6EEC"/>
    <w:rsid w:val="006D1C8E"/>
    <w:rsid w:val="006D6126"/>
    <w:rsid w:val="006D61AB"/>
    <w:rsid w:val="006D7BA8"/>
    <w:rsid w:val="006E0BC0"/>
    <w:rsid w:val="006E5BD6"/>
    <w:rsid w:val="006E7C4C"/>
    <w:rsid w:val="006F4585"/>
    <w:rsid w:val="00702117"/>
    <w:rsid w:val="00702815"/>
    <w:rsid w:val="00703C3A"/>
    <w:rsid w:val="00707D18"/>
    <w:rsid w:val="007130FC"/>
    <w:rsid w:val="00715032"/>
    <w:rsid w:val="00720FB7"/>
    <w:rsid w:val="00722244"/>
    <w:rsid w:val="007325E8"/>
    <w:rsid w:val="00740BF0"/>
    <w:rsid w:val="0074116C"/>
    <w:rsid w:val="00741C66"/>
    <w:rsid w:val="007434E1"/>
    <w:rsid w:val="00750B4C"/>
    <w:rsid w:val="00761CFF"/>
    <w:rsid w:val="0076574E"/>
    <w:rsid w:val="007758AB"/>
    <w:rsid w:val="00777B4B"/>
    <w:rsid w:val="00777D38"/>
    <w:rsid w:val="007872D9"/>
    <w:rsid w:val="007908A5"/>
    <w:rsid w:val="007941F1"/>
    <w:rsid w:val="00794B78"/>
    <w:rsid w:val="0079726A"/>
    <w:rsid w:val="007A021D"/>
    <w:rsid w:val="007A0B88"/>
    <w:rsid w:val="007A3AA4"/>
    <w:rsid w:val="007A5DA8"/>
    <w:rsid w:val="007A713C"/>
    <w:rsid w:val="007D134D"/>
    <w:rsid w:val="007D416F"/>
    <w:rsid w:val="007E375E"/>
    <w:rsid w:val="007E4600"/>
    <w:rsid w:val="007E5FF6"/>
    <w:rsid w:val="007E6D75"/>
    <w:rsid w:val="007E773C"/>
    <w:rsid w:val="007F1AFC"/>
    <w:rsid w:val="007F370A"/>
    <w:rsid w:val="007F3782"/>
    <w:rsid w:val="007F6BBE"/>
    <w:rsid w:val="008024F9"/>
    <w:rsid w:val="00802DC9"/>
    <w:rsid w:val="008074A3"/>
    <w:rsid w:val="00810BDC"/>
    <w:rsid w:val="00813B1B"/>
    <w:rsid w:val="00817182"/>
    <w:rsid w:val="00824F91"/>
    <w:rsid w:val="00832454"/>
    <w:rsid w:val="00836C57"/>
    <w:rsid w:val="00836E62"/>
    <w:rsid w:val="00845061"/>
    <w:rsid w:val="00845627"/>
    <w:rsid w:val="0084653E"/>
    <w:rsid w:val="00847DBE"/>
    <w:rsid w:val="0085166A"/>
    <w:rsid w:val="00851E31"/>
    <w:rsid w:val="0085204D"/>
    <w:rsid w:val="008618AE"/>
    <w:rsid w:val="0087265F"/>
    <w:rsid w:val="00874D85"/>
    <w:rsid w:val="00880F05"/>
    <w:rsid w:val="0088243C"/>
    <w:rsid w:val="00884B7A"/>
    <w:rsid w:val="00887F83"/>
    <w:rsid w:val="00890E03"/>
    <w:rsid w:val="008924E2"/>
    <w:rsid w:val="00897658"/>
    <w:rsid w:val="008A1509"/>
    <w:rsid w:val="008A5484"/>
    <w:rsid w:val="008A64E3"/>
    <w:rsid w:val="008A68A1"/>
    <w:rsid w:val="008A6F0A"/>
    <w:rsid w:val="008B1EA4"/>
    <w:rsid w:val="008B2C7C"/>
    <w:rsid w:val="008B4464"/>
    <w:rsid w:val="008B5F99"/>
    <w:rsid w:val="008B6DAD"/>
    <w:rsid w:val="008C0AF0"/>
    <w:rsid w:val="008C5396"/>
    <w:rsid w:val="008D6C6C"/>
    <w:rsid w:val="008E469F"/>
    <w:rsid w:val="008F2566"/>
    <w:rsid w:val="009062CD"/>
    <w:rsid w:val="00906588"/>
    <w:rsid w:val="00916A85"/>
    <w:rsid w:val="0091791B"/>
    <w:rsid w:val="00917BFF"/>
    <w:rsid w:val="009353C8"/>
    <w:rsid w:val="00935792"/>
    <w:rsid w:val="00940BCE"/>
    <w:rsid w:val="0094341B"/>
    <w:rsid w:val="009501FC"/>
    <w:rsid w:val="0095102B"/>
    <w:rsid w:val="009555FE"/>
    <w:rsid w:val="00955FDE"/>
    <w:rsid w:val="00957F27"/>
    <w:rsid w:val="00962067"/>
    <w:rsid w:val="00965BA5"/>
    <w:rsid w:val="00970015"/>
    <w:rsid w:val="00974644"/>
    <w:rsid w:val="00995322"/>
    <w:rsid w:val="009A5CC8"/>
    <w:rsid w:val="009B46C0"/>
    <w:rsid w:val="009C370C"/>
    <w:rsid w:val="009C6B1F"/>
    <w:rsid w:val="009D575D"/>
    <w:rsid w:val="009D62BF"/>
    <w:rsid w:val="009D6857"/>
    <w:rsid w:val="009E12B4"/>
    <w:rsid w:val="009E3E0F"/>
    <w:rsid w:val="009E4375"/>
    <w:rsid w:val="009E4636"/>
    <w:rsid w:val="009E628C"/>
    <w:rsid w:val="009E7D25"/>
    <w:rsid w:val="009F106A"/>
    <w:rsid w:val="009F4ACA"/>
    <w:rsid w:val="009F6600"/>
    <w:rsid w:val="00A01221"/>
    <w:rsid w:val="00A026A2"/>
    <w:rsid w:val="00A0517B"/>
    <w:rsid w:val="00A05570"/>
    <w:rsid w:val="00A05D5F"/>
    <w:rsid w:val="00A1008C"/>
    <w:rsid w:val="00A16187"/>
    <w:rsid w:val="00A17911"/>
    <w:rsid w:val="00A21B87"/>
    <w:rsid w:val="00A22A47"/>
    <w:rsid w:val="00A25144"/>
    <w:rsid w:val="00A269F8"/>
    <w:rsid w:val="00A3060F"/>
    <w:rsid w:val="00A30697"/>
    <w:rsid w:val="00A32CF9"/>
    <w:rsid w:val="00A33541"/>
    <w:rsid w:val="00A35CB2"/>
    <w:rsid w:val="00A4052B"/>
    <w:rsid w:val="00A454AB"/>
    <w:rsid w:val="00A57080"/>
    <w:rsid w:val="00A57AE7"/>
    <w:rsid w:val="00A60265"/>
    <w:rsid w:val="00A6091E"/>
    <w:rsid w:val="00A619B3"/>
    <w:rsid w:val="00A63046"/>
    <w:rsid w:val="00A7049C"/>
    <w:rsid w:val="00A7188A"/>
    <w:rsid w:val="00A71C7B"/>
    <w:rsid w:val="00A74973"/>
    <w:rsid w:val="00A8254D"/>
    <w:rsid w:val="00A86AB1"/>
    <w:rsid w:val="00A93D80"/>
    <w:rsid w:val="00AA2240"/>
    <w:rsid w:val="00AA42F1"/>
    <w:rsid w:val="00AA46C1"/>
    <w:rsid w:val="00AB1221"/>
    <w:rsid w:val="00AB16D9"/>
    <w:rsid w:val="00AB1912"/>
    <w:rsid w:val="00AC109F"/>
    <w:rsid w:val="00AC1570"/>
    <w:rsid w:val="00AC4B55"/>
    <w:rsid w:val="00AC650D"/>
    <w:rsid w:val="00AC700D"/>
    <w:rsid w:val="00AD4AD2"/>
    <w:rsid w:val="00AE4999"/>
    <w:rsid w:val="00AF69E2"/>
    <w:rsid w:val="00AF709E"/>
    <w:rsid w:val="00AF724E"/>
    <w:rsid w:val="00B100D6"/>
    <w:rsid w:val="00B1058E"/>
    <w:rsid w:val="00B12858"/>
    <w:rsid w:val="00B14775"/>
    <w:rsid w:val="00B14AFA"/>
    <w:rsid w:val="00B17A28"/>
    <w:rsid w:val="00B2065A"/>
    <w:rsid w:val="00B2108A"/>
    <w:rsid w:val="00B234F9"/>
    <w:rsid w:val="00B37F6E"/>
    <w:rsid w:val="00B40594"/>
    <w:rsid w:val="00B4391A"/>
    <w:rsid w:val="00B46AA7"/>
    <w:rsid w:val="00B51E45"/>
    <w:rsid w:val="00B57698"/>
    <w:rsid w:val="00B61810"/>
    <w:rsid w:val="00B671F0"/>
    <w:rsid w:val="00B704A2"/>
    <w:rsid w:val="00B7622E"/>
    <w:rsid w:val="00B7789C"/>
    <w:rsid w:val="00B80ABB"/>
    <w:rsid w:val="00B85710"/>
    <w:rsid w:val="00B909E3"/>
    <w:rsid w:val="00B96F68"/>
    <w:rsid w:val="00B97692"/>
    <w:rsid w:val="00BA089D"/>
    <w:rsid w:val="00BA0F71"/>
    <w:rsid w:val="00BA1141"/>
    <w:rsid w:val="00BA55BC"/>
    <w:rsid w:val="00BA651C"/>
    <w:rsid w:val="00BB7AC7"/>
    <w:rsid w:val="00BC0953"/>
    <w:rsid w:val="00BC1264"/>
    <w:rsid w:val="00BC3443"/>
    <w:rsid w:val="00BC487E"/>
    <w:rsid w:val="00BC697E"/>
    <w:rsid w:val="00BC6CD1"/>
    <w:rsid w:val="00BD07A6"/>
    <w:rsid w:val="00BD5906"/>
    <w:rsid w:val="00BD7DAD"/>
    <w:rsid w:val="00BE0DCC"/>
    <w:rsid w:val="00BE103D"/>
    <w:rsid w:val="00BE208B"/>
    <w:rsid w:val="00BE34DB"/>
    <w:rsid w:val="00BF3BBA"/>
    <w:rsid w:val="00BF6265"/>
    <w:rsid w:val="00BF6CC7"/>
    <w:rsid w:val="00C07EC5"/>
    <w:rsid w:val="00C17B4D"/>
    <w:rsid w:val="00C17E4C"/>
    <w:rsid w:val="00C24135"/>
    <w:rsid w:val="00C24321"/>
    <w:rsid w:val="00C255E9"/>
    <w:rsid w:val="00C26D89"/>
    <w:rsid w:val="00C30150"/>
    <w:rsid w:val="00C311CB"/>
    <w:rsid w:val="00C31F7E"/>
    <w:rsid w:val="00C32BB6"/>
    <w:rsid w:val="00C36EBF"/>
    <w:rsid w:val="00C42A25"/>
    <w:rsid w:val="00C46E37"/>
    <w:rsid w:val="00C4798D"/>
    <w:rsid w:val="00C52D02"/>
    <w:rsid w:val="00C60BA0"/>
    <w:rsid w:val="00C60C10"/>
    <w:rsid w:val="00C61C88"/>
    <w:rsid w:val="00C652F1"/>
    <w:rsid w:val="00C67048"/>
    <w:rsid w:val="00C72626"/>
    <w:rsid w:val="00C7347E"/>
    <w:rsid w:val="00C87370"/>
    <w:rsid w:val="00C8782D"/>
    <w:rsid w:val="00C95419"/>
    <w:rsid w:val="00C97C8B"/>
    <w:rsid w:val="00CA1639"/>
    <w:rsid w:val="00CB3E36"/>
    <w:rsid w:val="00CC3CC2"/>
    <w:rsid w:val="00CD1C37"/>
    <w:rsid w:val="00CD7CFB"/>
    <w:rsid w:val="00CE1C53"/>
    <w:rsid w:val="00CE22AE"/>
    <w:rsid w:val="00CF0698"/>
    <w:rsid w:val="00CF1C23"/>
    <w:rsid w:val="00CF3E9D"/>
    <w:rsid w:val="00CF7645"/>
    <w:rsid w:val="00D013D3"/>
    <w:rsid w:val="00D07940"/>
    <w:rsid w:val="00D1463E"/>
    <w:rsid w:val="00D152D2"/>
    <w:rsid w:val="00D157CF"/>
    <w:rsid w:val="00D15FFA"/>
    <w:rsid w:val="00D22A02"/>
    <w:rsid w:val="00D26A63"/>
    <w:rsid w:val="00D26DA1"/>
    <w:rsid w:val="00D302CF"/>
    <w:rsid w:val="00D322AB"/>
    <w:rsid w:val="00D3475D"/>
    <w:rsid w:val="00D41946"/>
    <w:rsid w:val="00D45114"/>
    <w:rsid w:val="00D51515"/>
    <w:rsid w:val="00D526E9"/>
    <w:rsid w:val="00D553B2"/>
    <w:rsid w:val="00D56EAE"/>
    <w:rsid w:val="00D651CA"/>
    <w:rsid w:val="00D67B25"/>
    <w:rsid w:val="00D7028F"/>
    <w:rsid w:val="00D7286A"/>
    <w:rsid w:val="00D74FBC"/>
    <w:rsid w:val="00D808FC"/>
    <w:rsid w:val="00D84686"/>
    <w:rsid w:val="00D8474F"/>
    <w:rsid w:val="00D875B2"/>
    <w:rsid w:val="00D916E9"/>
    <w:rsid w:val="00DB5370"/>
    <w:rsid w:val="00DB7B27"/>
    <w:rsid w:val="00DC2176"/>
    <w:rsid w:val="00DC5E47"/>
    <w:rsid w:val="00DC6D3C"/>
    <w:rsid w:val="00DD0911"/>
    <w:rsid w:val="00DD5126"/>
    <w:rsid w:val="00DD5FB4"/>
    <w:rsid w:val="00DE07F6"/>
    <w:rsid w:val="00DE13E4"/>
    <w:rsid w:val="00DE57AF"/>
    <w:rsid w:val="00DE58E6"/>
    <w:rsid w:val="00DF1B11"/>
    <w:rsid w:val="00DF2330"/>
    <w:rsid w:val="00DF252B"/>
    <w:rsid w:val="00E0028E"/>
    <w:rsid w:val="00E14EAB"/>
    <w:rsid w:val="00E15CFC"/>
    <w:rsid w:val="00E2659B"/>
    <w:rsid w:val="00E2673B"/>
    <w:rsid w:val="00E26AD5"/>
    <w:rsid w:val="00E2767F"/>
    <w:rsid w:val="00E40AB7"/>
    <w:rsid w:val="00E42FF5"/>
    <w:rsid w:val="00E43641"/>
    <w:rsid w:val="00E43947"/>
    <w:rsid w:val="00E4402A"/>
    <w:rsid w:val="00E45A05"/>
    <w:rsid w:val="00E45A3B"/>
    <w:rsid w:val="00E47E4E"/>
    <w:rsid w:val="00E519B2"/>
    <w:rsid w:val="00E54D19"/>
    <w:rsid w:val="00E70806"/>
    <w:rsid w:val="00E82281"/>
    <w:rsid w:val="00E86C29"/>
    <w:rsid w:val="00E90BA4"/>
    <w:rsid w:val="00E93DBA"/>
    <w:rsid w:val="00E953C1"/>
    <w:rsid w:val="00EB11C0"/>
    <w:rsid w:val="00EB1472"/>
    <w:rsid w:val="00EB3EA0"/>
    <w:rsid w:val="00EB46F2"/>
    <w:rsid w:val="00EB6D4D"/>
    <w:rsid w:val="00EB7FEE"/>
    <w:rsid w:val="00ED3B89"/>
    <w:rsid w:val="00ED73A7"/>
    <w:rsid w:val="00EE17B1"/>
    <w:rsid w:val="00EE2A69"/>
    <w:rsid w:val="00EE2CE1"/>
    <w:rsid w:val="00EE3896"/>
    <w:rsid w:val="00EE540D"/>
    <w:rsid w:val="00EE6901"/>
    <w:rsid w:val="00EF2E67"/>
    <w:rsid w:val="00EF3050"/>
    <w:rsid w:val="00F00715"/>
    <w:rsid w:val="00F01547"/>
    <w:rsid w:val="00F046DB"/>
    <w:rsid w:val="00F05DA8"/>
    <w:rsid w:val="00F12EFF"/>
    <w:rsid w:val="00F13517"/>
    <w:rsid w:val="00F14A6C"/>
    <w:rsid w:val="00F16843"/>
    <w:rsid w:val="00F1763F"/>
    <w:rsid w:val="00F2373F"/>
    <w:rsid w:val="00F2437D"/>
    <w:rsid w:val="00F423CF"/>
    <w:rsid w:val="00F46DF3"/>
    <w:rsid w:val="00F503C2"/>
    <w:rsid w:val="00F54F6E"/>
    <w:rsid w:val="00F57444"/>
    <w:rsid w:val="00F67E8E"/>
    <w:rsid w:val="00F70F99"/>
    <w:rsid w:val="00F80058"/>
    <w:rsid w:val="00F83E3E"/>
    <w:rsid w:val="00F8400C"/>
    <w:rsid w:val="00F859CE"/>
    <w:rsid w:val="00F85EC8"/>
    <w:rsid w:val="00F97B95"/>
    <w:rsid w:val="00FA2204"/>
    <w:rsid w:val="00FA3CD1"/>
    <w:rsid w:val="00FA3E38"/>
    <w:rsid w:val="00FA729F"/>
    <w:rsid w:val="00FB1543"/>
    <w:rsid w:val="00FB394F"/>
    <w:rsid w:val="00FB3FE6"/>
    <w:rsid w:val="00FC0FFF"/>
    <w:rsid w:val="00FC7F07"/>
    <w:rsid w:val="00FD046B"/>
    <w:rsid w:val="00FD23AB"/>
    <w:rsid w:val="00FD249E"/>
    <w:rsid w:val="00FD41CD"/>
    <w:rsid w:val="00FE1748"/>
    <w:rsid w:val="00FE7BFA"/>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C56372-DE08-495B-998C-0694D933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 w:type="character" w:customStyle="1" w:styleId="UnresolvedMention">
    <w:name w:val="Unresolved Mention"/>
    <w:basedOn w:val="DefaultParagraphFont"/>
    <w:uiPriority w:val="99"/>
    <w:semiHidden/>
    <w:unhideWhenUsed/>
    <w:rsid w:val="00A86A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913472811">
      <w:bodyDiv w:val="1"/>
      <w:marLeft w:val="0"/>
      <w:marRight w:val="0"/>
      <w:marTop w:val="0"/>
      <w:marBottom w:val="0"/>
      <w:divBdr>
        <w:top w:val="none" w:sz="0" w:space="0" w:color="auto"/>
        <w:left w:val="none" w:sz="0" w:space="0" w:color="auto"/>
        <w:bottom w:val="none" w:sz="0" w:space="0" w:color="auto"/>
        <w:right w:val="none" w:sz="0" w:space="0" w:color="auto"/>
      </w:divBdr>
      <w:divsChild>
        <w:div w:id="351617280">
          <w:marLeft w:val="240"/>
          <w:marRight w:val="0"/>
          <w:marTop w:val="240"/>
          <w:marBottom w:val="240"/>
          <w:divBdr>
            <w:top w:val="none" w:sz="0" w:space="0" w:color="auto"/>
            <w:left w:val="none" w:sz="0" w:space="0" w:color="auto"/>
            <w:bottom w:val="none" w:sz="0" w:space="0" w:color="auto"/>
            <w:right w:val="none" w:sz="0" w:space="0" w:color="auto"/>
          </w:divBdr>
        </w:div>
      </w:divsChild>
    </w:div>
    <w:div w:id="933590381">
      <w:bodyDiv w:val="1"/>
      <w:marLeft w:val="0"/>
      <w:marRight w:val="0"/>
      <w:marTop w:val="0"/>
      <w:marBottom w:val="0"/>
      <w:divBdr>
        <w:top w:val="none" w:sz="0" w:space="0" w:color="auto"/>
        <w:left w:val="none" w:sz="0" w:space="0" w:color="auto"/>
        <w:bottom w:val="none" w:sz="0" w:space="0" w:color="auto"/>
        <w:right w:val="none" w:sz="0" w:space="0" w:color="auto"/>
      </w:divBdr>
      <w:divsChild>
        <w:div w:id="42795103">
          <w:marLeft w:val="240"/>
          <w:marRight w:val="0"/>
          <w:marTop w:val="240"/>
          <w:marBottom w:val="240"/>
          <w:divBdr>
            <w:top w:val="none" w:sz="0" w:space="0" w:color="auto"/>
            <w:left w:val="none" w:sz="0" w:space="0" w:color="auto"/>
            <w:bottom w:val="none" w:sz="0" w:space="0" w:color="auto"/>
            <w:right w:val="none" w:sz="0" w:space="0" w:color="auto"/>
          </w:divBdr>
        </w:div>
      </w:divsChild>
    </w:div>
    <w:div w:id="1265648672">
      <w:bodyDiv w:val="1"/>
      <w:marLeft w:val="0"/>
      <w:marRight w:val="0"/>
      <w:marTop w:val="0"/>
      <w:marBottom w:val="0"/>
      <w:divBdr>
        <w:top w:val="none" w:sz="0" w:space="0" w:color="auto"/>
        <w:left w:val="none" w:sz="0" w:space="0" w:color="auto"/>
        <w:bottom w:val="none" w:sz="0" w:space="0" w:color="auto"/>
        <w:right w:val="none" w:sz="0" w:space="0" w:color="auto"/>
      </w:divBdr>
      <w:divsChild>
        <w:div w:id="2133357328">
          <w:marLeft w:val="240"/>
          <w:marRight w:val="0"/>
          <w:marTop w:val="240"/>
          <w:marBottom w:val="240"/>
          <w:divBdr>
            <w:top w:val="none" w:sz="0" w:space="0" w:color="auto"/>
            <w:left w:val="none" w:sz="0" w:space="0" w:color="auto"/>
            <w:bottom w:val="none" w:sz="0" w:space="0" w:color="auto"/>
            <w:right w:val="none" w:sz="0" w:space="0" w:color="auto"/>
          </w:divBdr>
        </w:div>
      </w:divsChild>
    </w:div>
    <w:div w:id="1298101996">
      <w:bodyDiv w:val="1"/>
      <w:marLeft w:val="0"/>
      <w:marRight w:val="0"/>
      <w:marTop w:val="0"/>
      <w:marBottom w:val="0"/>
      <w:divBdr>
        <w:top w:val="none" w:sz="0" w:space="0" w:color="auto"/>
        <w:left w:val="none" w:sz="0" w:space="0" w:color="auto"/>
        <w:bottom w:val="none" w:sz="0" w:space="0" w:color="auto"/>
        <w:right w:val="none" w:sz="0" w:space="0" w:color="auto"/>
      </w:divBdr>
      <w:divsChild>
        <w:div w:id="1709988215">
          <w:marLeft w:val="240"/>
          <w:marRight w:val="0"/>
          <w:marTop w:val="240"/>
          <w:marBottom w:val="240"/>
          <w:divBdr>
            <w:top w:val="none" w:sz="0" w:space="0" w:color="auto"/>
            <w:left w:val="none" w:sz="0" w:space="0" w:color="auto"/>
            <w:bottom w:val="none" w:sz="0" w:space="0" w:color="auto"/>
            <w:right w:val="none" w:sz="0" w:space="0" w:color="auto"/>
          </w:divBdr>
        </w:div>
      </w:divsChild>
    </w:div>
    <w:div w:id="1496871501">
      <w:bodyDiv w:val="1"/>
      <w:marLeft w:val="0"/>
      <w:marRight w:val="0"/>
      <w:marTop w:val="0"/>
      <w:marBottom w:val="0"/>
      <w:divBdr>
        <w:top w:val="none" w:sz="0" w:space="0" w:color="auto"/>
        <w:left w:val="none" w:sz="0" w:space="0" w:color="auto"/>
        <w:bottom w:val="none" w:sz="0" w:space="0" w:color="auto"/>
        <w:right w:val="none" w:sz="0" w:space="0" w:color="auto"/>
      </w:divBdr>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 w:id="20179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A5CE-CD08-47D9-A30D-CD7A5A87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Message Template (new)</Template>
  <TotalTime>1</TotalTime>
  <Pages>6</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2</cp:revision>
  <cp:lastPrinted>2017-07-02T14:27:00Z</cp:lastPrinted>
  <dcterms:created xsi:type="dcterms:W3CDTF">2017-07-02T20:58:00Z</dcterms:created>
  <dcterms:modified xsi:type="dcterms:W3CDTF">2017-07-02T20:58:00Z</dcterms:modified>
</cp:coreProperties>
</file>